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19E31" w14:textId="3463875B" w:rsidR="00C81EE8" w:rsidRPr="00C81EE8" w:rsidRDefault="00C81EE8" w:rsidP="00C81EE8">
      <w:pPr>
        <w:pStyle w:val="--a"/>
        <w:numPr>
          <w:ilvl w:val="0"/>
          <w:numId w:val="9"/>
        </w:numPr>
        <w:spacing w:before="156" w:after="156"/>
      </w:pPr>
      <w:r>
        <w:t>基础理论</w:t>
      </w:r>
    </w:p>
    <w:p w14:paraId="0841792B" w14:textId="79EBCC1A" w:rsidR="00C81EE8" w:rsidRDefault="00C81EE8" w:rsidP="00C81EE8">
      <w:pPr>
        <w:pStyle w:val="--c"/>
        <w:spacing w:before="156" w:after="156"/>
      </w:pPr>
      <w:r>
        <w:rPr>
          <w:rFonts w:hint="eastAsia"/>
        </w:rPr>
        <w:t>1</w:t>
      </w:r>
      <w:r>
        <w:t xml:space="preserve">.1 </w:t>
      </w:r>
      <w:r>
        <w:rPr>
          <w:rFonts w:hint="eastAsia"/>
        </w:rPr>
        <w:t>推荐《视觉</w:t>
      </w:r>
      <w:r>
        <w:t>SLAM</w:t>
      </w:r>
      <w:r>
        <w:t>十四讲》</w:t>
      </w:r>
    </w:p>
    <w:p w14:paraId="52D208DD" w14:textId="77777777" w:rsidR="00C81EE8" w:rsidRDefault="00C81EE8" w:rsidP="00C81EE8">
      <w:pPr>
        <w:pStyle w:val="--5"/>
        <w:ind w:firstLine="480"/>
      </w:pPr>
      <w:r>
        <w:rPr>
          <w:rFonts w:hint="eastAsia"/>
        </w:rPr>
        <w:t>掌握以下理论部分：</w:t>
      </w:r>
    </w:p>
    <w:p w14:paraId="5EAAE07F" w14:textId="77777777" w:rsidR="00C81EE8" w:rsidRDefault="00C81EE8" w:rsidP="00C81EE8">
      <w:pPr>
        <w:pStyle w:val="--5"/>
        <w:ind w:firstLine="480"/>
      </w:pPr>
      <w:r>
        <w:t>-</w:t>
      </w:r>
      <w:r>
        <w:t>第</w:t>
      </w:r>
      <w:r>
        <w:t>3</w:t>
      </w:r>
      <w:r>
        <w:t>讲</w:t>
      </w:r>
      <w:r>
        <w:t xml:space="preserve"> </w:t>
      </w:r>
      <w:r>
        <w:t>三维空间刚体运动</w:t>
      </w:r>
    </w:p>
    <w:p w14:paraId="5C735CA6" w14:textId="77777777" w:rsidR="00C81EE8" w:rsidRDefault="00C81EE8" w:rsidP="00C81EE8">
      <w:pPr>
        <w:pStyle w:val="--5"/>
        <w:ind w:firstLine="480"/>
      </w:pPr>
      <w:r>
        <w:t>-</w:t>
      </w:r>
      <w:r>
        <w:t>第</w:t>
      </w:r>
      <w:r>
        <w:t>5</w:t>
      </w:r>
      <w:r>
        <w:t>讲</w:t>
      </w:r>
      <w:r>
        <w:t xml:space="preserve"> </w:t>
      </w:r>
      <w:r>
        <w:t>相机与图像</w:t>
      </w:r>
    </w:p>
    <w:p w14:paraId="50B63774" w14:textId="661EF8B6" w:rsidR="00C81EE8" w:rsidRDefault="00C81EE8" w:rsidP="00C81EE8">
      <w:pPr>
        <w:pStyle w:val="--5"/>
        <w:ind w:firstLine="480"/>
      </w:pPr>
      <w:r>
        <w:t>-</w:t>
      </w:r>
      <w:r>
        <w:t>第</w:t>
      </w:r>
      <w:r>
        <w:t>7</w:t>
      </w:r>
      <w:r>
        <w:t>讲</w:t>
      </w:r>
      <w:r>
        <w:t xml:space="preserve"> 2D-2D</w:t>
      </w:r>
      <w:r>
        <w:t>、</w:t>
      </w:r>
      <w:r>
        <w:t>3D-2D</w:t>
      </w:r>
      <w:r>
        <w:t>、</w:t>
      </w:r>
      <w:r>
        <w:t>3D-3D</w:t>
      </w:r>
      <w:r>
        <w:t>（有时间可了解）</w:t>
      </w:r>
    </w:p>
    <w:p w14:paraId="4D3851BB" w14:textId="77777777" w:rsidR="00C81EE8" w:rsidRDefault="00C81EE8" w:rsidP="00C81EE8">
      <w:pPr>
        <w:pStyle w:val="--5"/>
        <w:ind w:firstLine="480"/>
      </w:pPr>
    </w:p>
    <w:p w14:paraId="797A2D3C" w14:textId="04A45731" w:rsidR="00C81EE8" w:rsidRDefault="00C81EE8" w:rsidP="00C81EE8">
      <w:pPr>
        <w:pStyle w:val="--5"/>
        <w:ind w:firstLine="480"/>
      </w:pPr>
      <w:r>
        <w:rPr>
          <w:rFonts w:hint="eastAsia"/>
        </w:rPr>
        <w:t>pdf</w:t>
      </w:r>
      <w:r>
        <w:rPr>
          <w:rFonts w:hint="eastAsia"/>
        </w:rPr>
        <w:t>链接：</w:t>
      </w:r>
    </w:p>
    <w:p w14:paraId="6F47676F" w14:textId="77777777" w:rsidR="00C81EE8" w:rsidRDefault="00C81EE8" w:rsidP="00C81EE8">
      <w:pPr>
        <w:pStyle w:val="--5"/>
        <w:ind w:firstLine="480"/>
      </w:pPr>
      <w:r>
        <w:rPr>
          <w:rFonts w:hint="eastAsia"/>
        </w:rPr>
        <w:t>链接：</w:t>
      </w:r>
      <w:r>
        <w:t xml:space="preserve">https://pan.baidu.com/s/1shhmTN0yLkrGzIOnRR6qtw </w:t>
      </w:r>
    </w:p>
    <w:p w14:paraId="21580DE7" w14:textId="680CE852" w:rsidR="00C81EE8" w:rsidRDefault="00C81EE8" w:rsidP="00C81EE8">
      <w:pPr>
        <w:pStyle w:val="--5"/>
        <w:ind w:firstLine="480"/>
      </w:pPr>
      <w:r>
        <w:rPr>
          <w:rFonts w:hint="eastAsia"/>
        </w:rPr>
        <w:t>提取码：</w:t>
      </w:r>
      <w:r>
        <w:t xml:space="preserve">yim9 </w:t>
      </w:r>
    </w:p>
    <w:p w14:paraId="52398840" w14:textId="77777777" w:rsidR="00C81EE8" w:rsidRDefault="00C81EE8" w:rsidP="00C81EE8">
      <w:pPr>
        <w:pStyle w:val="--5"/>
        <w:ind w:firstLine="480"/>
      </w:pPr>
    </w:p>
    <w:p w14:paraId="7CAE1F55" w14:textId="77777777" w:rsidR="00354EE1" w:rsidRDefault="00C81EE8" w:rsidP="00354EE1">
      <w:pPr>
        <w:pStyle w:val="--c"/>
        <w:spacing w:before="156" w:after="156"/>
      </w:pPr>
      <w:r>
        <w:rPr>
          <w:rFonts w:hint="eastAsia"/>
        </w:rPr>
        <w:t>1</w:t>
      </w:r>
      <w:r>
        <w:t>.2</w:t>
      </w:r>
      <w:r>
        <w:rPr>
          <w:rFonts w:hint="eastAsia"/>
        </w:rPr>
        <w:t>《动手学深度学习》（</w:t>
      </w:r>
      <w:r>
        <w:t>PyTorch</w:t>
      </w:r>
      <w:r>
        <w:t>版）</w:t>
      </w:r>
    </w:p>
    <w:p w14:paraId="4890ED84" w14:textId="06047386" w:rsidR="00C81EE8" w:rsidRDefault="00C81EE8" w:rsidP="00354EE1">
      <w:pPr>
        <w:pStyle w:val="--5"/>
        <w:ind w:firstLine="480"/>
      </w:pPr>
      <w:r>
        <w:rPr>
          <w:rFonts w:hint="eastAsia"/>
        </w:rPr>
        <w:t>介绍：包含基础理论和具体运行实例的一本相对比较全面的深度学习的书籍，适合入门深度学习的同学。代码是基于</w:t>
      </w:r>
      <w:r>
        <w:rPr>
          <w:rFonts w:hint="eastAsia"/>
        </w:rPr>
        <w:t>Pytorch</w:t>
      </w:r>
      <w:r>
        <w:rPr>
          <w:rFonts w:hint="eastAsia"/>
        </w:rPr>
        <w:t>框架。</w:t>
      </w:r>
    </w:p>
    <w:p w14:paraId="73D09B84" w14:textId="77777777" w:rsidR="00AE6963" w:rsidRPr="00C81EE8" w:rsidRDefault="00AE6963" w:rsidP="00354EE1">
      <w:pPr>
        <w:pStyle w:val="--5"/>
        <w:ind w:firstLine="480"/>
      </w:pPr>
    </w:p>
    <w:p w14:paraId="24BDE72B" w14:textId="69D9672B" w:rsidR="00C81EE8" w:rsidRDefault="00C81EE8" w:rsidP="00354EE1">
      <w:pPr>
        <w:pStyle w:val="--5"/>
        <w:ind w:firstLine="480"/>
      </w:pPr>
      <w:r>
        <w:rPr>
          <w:rFonts w:hint="eastAsia"/>
        </w:rPr>
        <w:t>资源链接：</w:t>
      </w:r>
    </w:p>
    <w:p w14:paraId="5F265DAB" w14:textId="18D45497" w:rsidR="00C81EE8" w:rsidRDefault="00C81EE8" w:rsidP="00354EE1">
      <w:pPr>
        <w:pStyle w:val="--5"/>
        <w:ind w:firstLine="480"/>
      </w:pPr>
      <w:r>
        <w:t>http://tangshusen.me/Dive-into-DL-PyTorch/</w:t>
      </w:r>
    </w:p>
    <w:p w14:paraId="5DE44129" w14:textId="77777777" w:rsidR="00C81EE8" w:rsidRDefault="00C81EE8" w:rsidP="00354EE1">
      <w:pPr>
        <w:pStyle w:val="--5"/>
        <w:ind w:firstLine="480"/>
      </w:pPr>
      <w:r>
        <w:t>Ps</w:t>
      </w:r>
      <w:r>
        <w:t>：自然语言处理部分可不学</w:t>
      </w:r>
    </w:p>
    <w:p w14:paraId="18A4AC25" w14:textId="77777777" w:rsidR="00C81EE8" w:rsidRDefault="00C81EE8" w:rsidP="00C81EE8">
      <w:pPr>
        <w:pStyle w:val="--5"/>
        <w:ind w:firstLine="480"/>
      </w:pPr>
    </w:p>
    <w:p w14:paraId="006CD0A7" w14:textId="2230BBD1" w:rsidR="00C81EE8" w:rsidRDefault="00C81EE8" w:rsidP="00C81EE8">
      <w:pPr>
        <w:pStyle w:val="--c"/>
        <w:spacing w:before="156" w:after="156"/>
      </w:pPr>
      <w:r>
        <w:rPr>
          <w:rFonts w:hint="eastAsia"/>
        </w:rPr>
        <w:t>1</w:t>
      </w:r>
      <w:r>
        <w:t xml:space="preserve">.3 </w:t>
      </w:r>
      <w:r>
        <w:rPr>
          <w:rFonts w:hint="eastAsia"/>
        </w:rPr>
        <w:t>《神经网络与深度学习》（纯理论）</w:t>
      </w:r>
      <w:r w:rsidR="00CC194F">
        <w:rPr>
          <w:rFonts w:hint="eastAsia"/>
        </w:rPr>
        <w:t>（西瓜书，统计学习方法）</w:t>
      </w:r>
    </w:p>
    <w:p w14:paraId="24EC7B75" w14:textId="4B57F814" w:rsidR="00C81EE8" w:rsidRDefault="00C81EE8" w:rsidP="00C81EE8">
      <w:pPr>
        <w:pStyle w:val="--5"/>
        <w:ind w:firstLine="480"/>
      </w:pPr>
      <w:r>
        <w:rPr>
          <w:rFonts w:hint="eastAsia"/>
        </w:rPr>
        <w:t>一本深度关于深度学习的纯理论书籍</w:t>
      </w:r>
    </w:p>
    <w:p w14:paraId="08D4E438" w14:textId="77777777" w:rsidR="009C4448" w:rsidRDefault="009C4448" w:rsidP="00C81EE8">
      <w:pPr>
        <w:pStyle w:val="--5"/>
        <w:ind w:firstLine="480"/>
      </w:pPr>
    </w:p>
    <w:p w14:paraId="4E0AE535" w14:textId="7F884C9C" w:rsidR="00BF1376" w:rsidRDefault="00BF1376" w:rsidP="00C81EE8">
      <w:pPr>
        <w:pStyle w:val="--5"/>
        <w:ind w:firstLine="480"/>
      </w:pPr>
      <w:r>
        <w:rPr>
          <w:rFonts w:hint="eastAsia"/>
        </w:rPr>
        <w:t>资源链接：</w:t>
      </w:r>
    </w:p>
    <w:p w14:paraId="698D3589" w14:textId="4843045B" w:rsidR="00C81EE8" w:rsidRDefault="00C81EE8" w:rsidP="00C81EE8">
      <w:pPr>
        <w:pStyle w:val="--5"/>
        <w:ind w:firstLine="480"/>
      </w:pPr>
      <w:r>
        <w:t>https://nndl.github.io/</w:t>
      </w:r>
    </w:p>
    <w:p w14:paraId="694BC2AD" w14:textId="77777777" w:rsidR="00C81EE8" w:rsidRDefault="00C81EE8" w:rsidP="00C81EE8">
      <w:pPr>
        <w:pStyle w:val="--5"/>
        <w:ind w:firstLine="480"/>
      </w:pPr>
    </w:p>
    <w:p w14:paraId="1A786075" w14:textId="73870B15" w:rsidR="00C81EE8" w:rsidRDefault="00A575DC" w:rsidP="00A575DC">
      <w:pPr>
        <w:pStyle w:val="--c"/>
        <w:spacing w:before="156" w:after="156"/>
      </w:pPr>
      <w:r>
        <w:rPr>
          <w:rFonts w:hint="eastAsia"/>
        </w:rPr>
        <w:lastRenderedPageBreak/>
        <w:t>1</w:t>
      </w:r>
      <w:r>
        <w:t xml:space="preserve">.4 </w:t>
      </w:r>
      <w:r w:rsidR="00C81EE8">
        <w:rPr>
          <w:rFonts w:hint="eastAsia"/>
        </w:rPr>
        <w:t>《</w:t>
      </w:r>
      <w:r w:rsidR="00C81EE8">
        <w:t>ROS</w:t>
      </w:r>
      <w:r w:rsidR="00C81EE8">
        <w:t>机器人开发实践》</w:t>
      </w:r>
    </w:p>
    <w:p w14:paraId="1EC10FEE" w14:textId="7939FAF0" w:rsidR="006F2A2A" w:rsidRDefault="006F2A2A" w:rsidP="006F2A2A">
      <w:pPr>
        <w:pStyle w:val="--5"/>
        <w:ind w:firstLine="480"/>
      </w:pPr>
      <w:r w:rsidRPr="006F2A2A">
        <w:t xml:space="preserve">ROS (Robot Operating System, </w:t>
      </w:r>
      <w:r w:rsidRPr="006F2A2A">
        <w:t>机器人操作系统</w:t>
      </w:r>
      <w:r w:rsidRPr="006F2A2A">
        <w:t xml:space="preserve">) </w:t>
      </w:r>
      <w:r w:rsidRPr="006F2A2A">
        <w:t>提供一系列程序库和工具以帮助软件开发者创建机器人应用</w:t>
      </w:r>
      <w:r>
        <w:rPr>
          <w:rFonts w:hint="eastAsia"/>
        </w:rPr>
        <w:t>软件。机器人相关的开发采用</w:t>
      </w:r>
      <w:r>
        <w:rPr>
          <w:rFonts w:hint="eastAsia"/>
        </w:rPr>
        <w:t>ROS</w:t>
      </w:r>
      <w:r>
        <w:rPr>
          <w:rFonts w:hint="eastAsia"/>
        </w:rPr>
        <w:t>会相对比较方便。由于我们学习视觉是为了应用到机器人上，建议学有余力的同学可以学习</w:t>
      </w:r>
      <w:r>
        <w:rPr>
          <w:rFonts w:hint="eastAsia"/>
        </w:rPr>
        <w:t>ROS</w:t>
      </w:r>
      <w:r>
        <w:rPr>
          <w:rFonts w:hint="eastAsia"/>
        </w:rPr>
        <w:t>的基础知识。</w:t>
      </w:r>
    </w:p>
    <w:p w14:paraId="405CBEE6" w14:textId="77777777" w:rsidR="006F2A2A" w:rsidRPr="006F2A2A" w:rsidRDefault="006F2A2A" w:rsidP="006F2A2A">
      <w:pPr>
        <w:pStyle w:val="--5"/>
        <w:ind w:firstLine="480"/>
      </w:pPr>
    </w:p>
    <w:p w14:paraId="44D01C4E" w14:textId="3E9C65D1" w:rsidR="006F2A2A" w:rsidRPr="00D83E5E" w:rsidRDefault="006F2A2A" w:rsidP="00D83E5E">
      <w:pPr>
        <w:pStyle w:val="--5"/>
        <w:ind w:firstLine="480"/>
      </w:pPr>
      <w:r w:rsidRPr="00D83E5E">
        <w:t>资源链接：</w:t>
      </w:r>
    </w:p>
    <w:p w14:paraId="4970FF1E" w14:textId="77777777" w:rsidR="006F2A2A" w:rsidRPr="00D83E5E" w:rsidRDefault="006F2A2A" w:rsidP="00D83E5E">
      <w:pPr>
        <w:pStyle w:val="--5"/>
        <w:ind w:firstLine="480"/>
      </w:pPr>
      <w:r w:rsidRPr="00D83E5E">
        <w:rPr>
          <w:rFonts w:hint="eastAsia"/>
        </w:rPr>
        <w:t>链接：</w:t>
      </w:r>
      <w:r w:rsidRPr="00D83E5E">
        <w:t xml:space="preserve">https://pan.baidu.com/s/1Zdde14g9a7iEWeJuycNjJg </w:t>
      </w:r>
    </w:p>
    <w:p w14:paraId="0EF7FBF7" w14:textId="4114652E" w:rsidR="006F2A2A" w:rsidRPr="00D83E5E" w:rsidRDefault="006F2A2A" w:rsidP="00D83E5E">
      <w:pPr>
        <w:pStyle w:val="--5"/>
        <w:ind w:firstLine="480"/>
      </w:pPr>
      <w:r w:rsidRPr="00D83E5E">
        <w:rPr>
          <w:rFonts w:hint="eastAsia"/>
        </w:rPr>
        <w:t>提取码：</w:t>
      </w:r>
      <w:r w:rsidRPr="00D83E5E">
        <w:t xml:space="preserve">5oi6 </w:t>
      </w:r>
    </w:p>
    <w:p w14:paraId="467A7791" w14:textId="773BC528" w:rsidR="006F2A2A" w:rsidRDefault="006F2A2A" w:rsidP="00D83E5E">
      <w:pPr>
        <w:pStyle w:val="--5"/>
        <w:ind w:firstLine="480"/>
      </w:pPr>
    </w:p>
    <w:p w14:paraId="4B0794C1" w14:textId="607844BE" w:rsidR="00917417" w:rsidRDefault="00917417" w:rsidP="00D83E5E">
      <w:pPr>
        <w:pStyle w:val="--5"/>
        <w:ind w:firstLine="480"/>
      </w:pPr>
      <w:r>
        <w:rPr>
          <w:rFonts w:hint="eastAsia"/>
        </w:rPr>
        <w:t>建模：</w:t>
      </w:r>
      <w:r>
        <w:rPr>
          <w:rFonts w:hint="eastAsia"/>
        </w:rPr>
        <w:t>gazebo</w:t>
      </w:r>
    </w:p>
    <w:p w14:paraId="1999A9E7" w14:textId="77777777" w:rsidR="00917417" w:rsidRDefault="00917417" w:rsidP="00D83E5E">
      <w:pPr>
        <w:pStyle w:val="--5"/>
        <w:ind w:firstLine="480"/>
        <w:rPr>
          <w:rFonts w:hint="eastAsia"/>
        </w:rPr>
      </w:pPr>
    </w:p>
    <w:p w14:paraId="60B8A712" w14:textId="0E1B2D7D" w:rsidR="00A77816" w:rsidRDefault="00A77816" w:rsidP="00D83E5E">
      <w:pPr>
        <w:pStyle w:val="--5"/>
        <w:ind w:firstLine="480"/>
        <w:rPr>
          <w:rFonts w:hint="eastAsia"/>
        </w:rPr>
      </w:pPr>
      <w:r>
        <w:rPr>
          <w:rFonts w:hint="eastAsia"/>
        </w:rPr>
        <w:t>基本知识：</w:t>
      </w:r>
      <w:hyperlink r:id="rId8" w:history="1">
        <w:r>
          <w:rPr>
            <w:rStyle w:val="a8"/>
          </w:rPr>
          <w:t>https://www.bilibili.com/video/BV1zt411G7Vn</w:t>
        </w:r>
      </w:hyperlink>
    </w:p>
    <w:p w14:paraId="58181FC5" w14:textId="77777777" w:rsidR="00A77816" w:rsidRPr="00D83E5E" w:rsidRDefault="00A77816" w:rsidP="00D83E5E">
      <w:pPr>
        <w:pStyle w:val="--5"/>
        <w:ind w:firstLine="480"/>
        <w:rPr>
          <w:rFonts w:hint="eastAsia"/>
        </w:rPr>
      </w:pPr>
    </w:p>
    <w:p w14:paraId="17193AC7" w14:textId="04F9859A" w:rsidR="00C81EE8" w:rsidRPr="00D83E5E" w:rsidRDefault="006F2A2A" w:rsidP="00D83E5E">
      <w:pPr>
        <w:pStyle w:val="--5"/>
        <w:ind w:firstLine="480"/>
      </w:pPr>
      <w:r w:rsidRPr="00D83E5E">
        <w:rPr>
          <w:rFonts w:hint="eastAsia"/>
        </w:rPr>
        <w:t>ROS</w:t>
      </w:r>
      <w:r w:rsidR="00C81EE8" w:rsidRPr="00D83E5E">
        <w:rPr>
          <w:rFonts w:hint="eastAsia"/>
        </w:rPr>
        <w:t>官方教程：</w:t>
      </w:r>
      <w:hyperlink r:id="rId9" w:history="1">
        <w:r w:rsidRPr="00D83E5E">
          <w:rPr>
            <w:rStyle w:val="a8"/>
            <w:color w:val="auto"/>
            <w:u w:val="none"/>
          </w:rPr>
          <w:t>http://wiki.ros.org/ROS/Tutorials</w:t>
        </w:r>
      </w:hyperlink>
    </w:p>
    <w:p w14:paraId="766F2904" w14:textId="77777777" w:rsidR="006F2A2A" w:rsidRPr="006F2A2A" w:rsidRDefault="006F2A2A" w:rsidP="00C81EE8">
      <w:pPr>
        <w:pStyle w:val="--5"/>
        <w:ind w:firstLine="480"/>
      </w:pPr>
    </w:p>
    <w:p w14:paraId="3DF0A8B4" w14:textId="42417B8B" w:rsidR="00C81EE8" w:rsidRDefault="00A575DC" w:rsidP="00A575DC">
      <w:pPr>
        <w:pStyle w:val="--c"/>
        <w:spacing w:before="156" w:after="156"/>
      </w:pPr>
      <w:r>
        <w:rPr>
          <w:rFonts w:hint="eastAsia"/>
        </w:rPr>
        <w:t>1</w:t>
      </w:r>
      <w:r>
        <w:t xml:space="preserve">.5 </w:t>
      </w:r>
      <w:r w:rsidR="00C81EE8">
        <w:rPr>
          <w:rFonts w:hint="eastAsia"/>
        </w:rPr>
        <w:t>《</w:t>
      </w:r>
      <w:r w:rsidR="00C81EE8">
        <w:t xml:space="preserve">Cmake </w:t>
      </w:r>
      <w:r w:rsidR="00C81EE8">
        <w:t>实践》</w:t>
      </w:r>
    </w:p>
    <w:p w14:paraId="5484D502" w14:textId="55098687" w:rsidR="00C81EE8" w:rsidRDefault="00C81EE8" w:rsidP="00C81EE8">
      <w:pPr>
        <w:pStyle w:val="--5"/>
        <w:ind w:firstLine="480"/>
      </w:pPr>
      <w:r>
        <w:t>Ps</w:t>
      </w:r>
      <w:r>
        <w:t>：建议熟悉</w:t>
      </w:r>
      <w:r>
        <w:t>C++</w:t>
      </w:r>
      <w:r>
        <w:t>和</w:t>
      </w:r>
      <w:r>
        <w:t>Ubuntu</w:t>
      </w:r>
      <w:r>
        <w:t>的同学学习</w:t>
      </w:r>
      <w:r>
        <w:t>ROS</w:t>
      </w:r>
      <w:r>
        <w:t>，并了解使用</w:t>
      </w:r>
      <w:r>
        <w:t>CMake</w:t>
      </w:r>
      <w:r>
        <w:t>构建程序</w:t>
      </w:r>
    </w:p>
    <w:p w14:paraId="697ABA30" w14:textId="2445C43E" w:rsidR="00D83E5E" w:rsidRDefault="00D83E5E" w:rsidP="00C81EE8">
      <w:pPr>
        <w:pStyle w:val="--5"/>
        <w:ind w:firstLine="480"/>
      </w:pPr>
    </w:p>
    <w:p w14:paraId="23863B38" w14:textId="12726480" w:rsidR="00D83E5E" w:rsidRDefault="00D83E5E" w:rsidP="00C81EE8">
      <w:pPr>
        <w:pStyle w:val="--5"/>
        <w:ind w:firstLine="480"/>
      </w:pPr>
      <w:r>
        <w:rPr>
          <w:rFonts w:hint="eastAsia"/>
        </w:rPr>
        <w:t>资源链接：</w:t>
      </w:r>
    </w:p>
    <w:p w14:paraId="595080F2" w14:textId="77777777" w:rsidR="00D83E5E" w:rsidRDefault="00D83E5E" w:rsidP="00D83E5E">
      <w:pPr>
        <w:pStyle w:val="--5"/>
        <w:ind w:firstLine="480"/>
      </w:pPr>
      <w:r>
        <w:rPr>
          <w:rFonts w:hint="eastAsia"/>
        </w:rPr>
        <w:t>链接：</w:t>
      </w:r>
      <w:r>
        <w:t xml:space="preserve">https://pan.baidu.com/s/1wHwstQ5uWi56xBl2j-5--Q </w:t>
      </w:r>
    </w:p>
    <w:p w14:paraId="06ECA2D8" w14:textId="006F9DE8" w:rsidR="00C81EE8" w:rsidRDefault="00D83E5E" w:rsidP="00D83E5E">
      <w:pPr>
        <w:pStyle w:val="--5"/>
        <w:ind w:firstLine="480"/>
      </w:pPr>
      <w:r>
        <w:rPr>
          <w:rFonts w:hint="eastAsia"/>
        </w:rPr>
        <w:t>提取码：</w:t>
      </w:r>
      <w:r>
        <w:t>zunl</w:t>
      </w:r>
    </w:p>
    <w:p w14:paraId="7A1E014F" w14:textId="77777777" w:rsidR="00A575DC" w:rsidRDefault="00A575DC" w:rsidP="00A575DC">
      <w:pPr>
        <w:pStyle w:val="--c"/>
        <w:spacing w:before="156" w:after="156"/>
      </w:pPr>
      <w:r>
        <w:t xml:space="preserve">1.6 </w:t>
      </w:r>
      <w:r w:rsidR="00C81EE8">
        <w:t>python</w:t>
      </w:r>
    </w:p>
    <w:p w14:paraId="3F2FE846" w14:textId="14B9A907" w:rsidR="00C81EE8" w:rsidRDefault="00C81EE8" w:rsidP="00A575DC">
      <w:pPr>
        <w:pStyle w:val="--5"/>
        <w:ind w:firstLine="480"/>
      </w:pPr>
      <w:r>
        <w:t>廖雪峰教程</w:t>
      </w:r>
    </w:p>
    <w:p w14:paraId="3196313C" w14:textId="77777777" w:rsidR="0098531C" w:rsidRDefault="0098531C" w:rsidP="00A575DC">
      <w:pPr>
        <w:pStyle w:val="--5"/>
        <w:ind w:firstLine="480"/>
      </w:pPr>
    </w:p>
    <w:p w14:paraId="31DF6A34" w14:textId="6FD0DC6E" w:rsidR="00A575DC" w:rsidRDefault="00C34D3A" w:rsidP="00C81EE8">
      <w:pPr>
        <w:pStyle w:val="--5"/>
        <w:ind w:firstLine="480"/>
      </w:pPr>
      <w:r>
        <w:rPr>
          <w:rFonts w:hint="eastAsia"/>
        </w:rPr>
        <w:t>资源链接：</w:t>
      </w:r>
    </w:p>
    <w:p w14:paraId="3AA55B5A" w14:textId="3D02F29A" w:rsidR="00C34D3A" w:rsidRDefault="00C34D3A" w:rsidP="00C81EE8">
      <w:pPr>
        <w:pStyle w:val="--5"/>
        <w:ind w:firstLine="480"/>
      </w:pPr>
      <w:r w:rsidRPr="00C34D3A">
        <w:t>https://www.liaoxuefeng.com/wiki/1016959663602400</w:t>
      </w:r>
    </w:p>
    <w:p w14:paraId="660BC7CE" w14:textId="77777777" w:rsidR="00A575DC" w:rsidRDefault="00A575DC" w:rsidP="00A575DC">
      <w:pPr>
        <w:pStyle w:val="--c"/>
        <w:spacing w:before="156" w:after="156"/>
      </w:pPr>
      <w:r>
        <w:lastRenderedPageBreak/>
        <w:t xml:space="preserve">1.7 </w:t>
      </w:r>
      <w:r>
        <w:rPr>
          <w:rFonts w:hint="eastAsia"/>
        </w:rPr>
        <w:t>深度学习框架</w:t>
      </w:r>
    </w:p>
    <w:p w14:paraId="2BEE9AED" w14:textId="496928EF" w:rsidR="00C81EE8" w:rsidRDefault="00A575DC" w:rsidP="00C81EE8">
      <w:pPr>
        <w:pStyle w:val="--5"/>
        <w:ind w:firstLine="480"/>
      </w:pPr>
      <w:r>
        <w:rPr>
          <w:rFonts w:hint="eastAsia"/>
        </w:rPr>
        <w:t>主流框架：</w:t>
      </w:r>
      <w:r w:rsidR="00C81EE8">
        <w:t>pytorch</w:t>
      </w:r>
      <w:r w:rsidR="00C81EE8">
        <w:t>或</w:t>
      </w:r>
      <w:r w:rsidR="00C81EE8">
        <w:t>tensorflow</w:t>
      </w:r>
      <w:r w:rsidR="00C81EE8">
        <w:t>框架（建议使用</w:t>
      </w:r>
      <w:r w:rsidR="00C81EE8">
        <w:t>pytorch</w:t>
      </w:r>
      <w:r w:rsidR="00C81EE8">
        <w:t>）</w:t>
      </w:r>
    </w:p>
    <w:p w14:paraId="7BBA333C" w14:textId="77777777" w:rsidR="00C81EE8" w:rsidRDefault="00C81EE8" w:rsidP="00C81EE8">
      <w:pPr>
        <w:pStyle w:val="--5"/>
        <w:ind w:firstLine="480"/>
      </w:pPr>
    </w:p>
    <w:p w14:paraId="314C8D64" w14:textId="08C79D2F" w:rsidR="00C81EE8" w:rsidRPr="009C4448" w:rsidRDefault="00A575DC" w:rsidP="009C4448">
      <w:pPr>
        <w:pStyle w:val="--c"/>
        <w:spacing w:before="156" w:after="156"/>
      </w:pPr>
      <w:r w:rsidRPr="009C4448">
        <w:rPr>
          <w:rFonts w:hint="eastAsia"/>
        </w:rPr>
        <w:t>1</w:t>
      </w:r>
      <w:r w:rsidRPr="009C4448">
        <w:t xml:space="preserve">.8 </w:t>
      </w:r>
      <w:r w:rsidR="00C81EE8" w:rsidRPr="009C4448">
        <w:rPr>
          <w:rFonts w:hint="eastAsia"/>
        </w:rPr>
        <w:t>其它工具（有时间可了解）：</w:t>
      </w:r>
    </w:p>
    <w:p w14:paraId="60D91443" w14:textId="0C9CBAFB" w:rsidR="00C81EE8" w:rsidRDefault="0098531C" w:rsidP="00920F25">
      <w:pPr>
        <w:pStyle w:val="--f9"/>
        <w:ind w:firstLine="480"/>
        <w:outlineLvl w:val="9"/>
      </w:pPr>
      <w:r>
        <w:rPr>
          <w:rFonts w:hint="eastAsia"/>
        </w:rPr>
        <w:t>OpenCV</w:t>
      </w:r>
    </w:p>
    <w:p w14:paraId="02EB2D81" w14:textId="5856ABED" w:rsidR="00C81EE8" w:rsidRDefault="0098531C" w:rsidP="00920F25">
      <w:pPr>
        <w:pStyle w:val="--f9"/>
        <w:ind w:firstLine="480"/>
        <w:outlineLvl w:val="9"/>
      </w:pPr>
      <w:r>
        <w:rPr>
          <w:rFonts w:hint="eastAsia"/>
        </w:rPr>
        <w:t>PCL</w:t>
      </w:r>
      <w:r w:rsidR="00C81EE8">
        <w:t>点云库</w:t>
      </w:r>
    </w:p>
    <w:p w14:paraId="4303F905" w14:textId="49DF5C43" w:rsidR="00810C31" w:rsidRDefault="00C81EE8" w:rsidP="00810C31">
      <w:pPr>
        <w:pStyle w:val="--f9"/>
        <w:ind w:firstLine="480"/>
        <w:outlineLvl w:val="9"/>
      </w:pPr>
      <w:r>
        <w:t>moveit</w:t>
      </w:r>
      <w:r>
        <w:t>（</w:t>
      </w:r>
      <w:r>
        <w:t>ROS</w:t>
      </w:r>
      <w:r>
        <w:t>机械臂常用工具包）</w:t>
      </w:r>
    </w:p>
    <w:p w14:paraId="335145BE" w14:textId="02AD9963" w:rsidR="00810C31" w:rsidRDefault="00810C31" w:rsidP="00810C31">
      <w:pPr>
        <w:pStyle w:val="--f9"/>
        <w:ind w:firstLine="480"/>
        <w:outlineLvl w:val="9"/>
      </w:pPr>
      <w:r>
        <w:rPr>
          <w:rFonts w:hint="eastAsia"/>
        </w:rPr>
        <w:t>docker</w:t>
      </w:r>
    </w:p>
    <w:p w14:paraId="58E21F6A" w14:textId="01389F31" w:rsidR="00A77816" w:rsidRPr="00A77816" w:rsidRDefault="00A77816" w:rsidP="00A77816">
      <w:pPr>
        <w:pStyle w:val="--5"/>
        <w:ind w:firstLine="480"/>
        <w:rPr>
          <w:rFonts w:hint="eastAsia"/>
        </w:rPr>
      </w:pPr>
      <w:hyperlink r:id="rId10" w:history="1">
        <w:r>
          <w:rPr>
            <w:rStyle w:val="a8"/>
          </w:rPr>
          <w:t>https://www.bilibili.com/video/BV1uK4y1k7Q1</w:t>
        </w:r>
      </w:hyperlink>
    </w:p>
    <w:p w14:paraId="32FA6D3B" w14:textId="72D7FDC8" w:rsidR="00C81EE8" w:rsidRPr="00A77816" w:rsidRDefault="00C81EE8" w:rsidP="00C81EE8">
      <w:pPr>
        <w:pStyle w:val="--5"/>
        <w:ind w:firstLine="480"/>
      </w:pPr>
    </w:p>
    <w:p w14:paraId="632FC575" w14:textId="2211031C" w:rsidR="00920F25" w:rsidRDefault="00920F25" w:rsidP="00920F25">
      <w:pPr>
        <w:pStyle w:val="--5"/>
        <w:ind w:firstLine="480"/>
        <w:outlineLvl w:val="2"/>
      </w:pPr>
      <w:r>
        <w:rPr>
          <w:rFonts w:hint="eastAsia"/>
        </w:rPr>
        <w:t>1.9</w:t>
      </w:r>
      <w:r>
        <w:t xml:space="preserve"> </w:t>
      </w:r>
      <w:r>
        <w:rPr>
          <w:rFonts w:hint="eastAsia"/>
        </w:rPr>
        <w:t>翻墙</w:t>
      </w:r>
    </w:p>
    <w:p w14:paraId="01B10079" w14:textId="17D96B64" w:rsidR="00920F25" w:rsidRDefault="00DD0CBF" w:rsidP="00C81EE8">
      <w:pPr>
        <w:pStyle w:val="--5"/>
        <w:ind w:firstLine="480"/>
      </w:pPr>
      <w:hyperlink r:id="rId11" w:history="1">
        <w:r w:rsidR="00920F25" w:rsidRPr="0075462C">
          <w:rPr>
            <w:rStyle w:val="a8"/>
          </w:rPr>
          <w:t>http://yuntissr.space/</w:t>
        </w:r>
      </w:hyperlink>
    </w:p>
    <w:p w14:paraId="6ABC4A28" w14:textId="3F8290C4" w:rsidR="00920F25" w:rsidRDefault="00DD0CBF" w:rsidP="00C81EE8">
      <w:pPr>
        <w:pStyle w:val="--5"/>
        <w:ind w:firstLine="480"/>
      </w:pPr>
      <w:hyperlink r:id="rId12" w:history="1">
        <w:r w:rsidR="00920F25">
          <w:rPr>
            <w:rStyle w:val="a8"/>
          </w:rPr>
          <w:t>https://xxjc.uno/</w:t>
        </w:r>
      </w:hyperlink>
    </w:p>
    <w:p w14:paraId="0EF87291" w14:textId="77777777" w:rsidR="00920F25" w:rsidRPr="00920F25" w:rsidRDefault="00920F25" w:rsidP="00920F25">
      <w:pPr>
        <w:pStyle w:val="--5"/>
        <w:ind w:firstLineChars="83" w:firstLine="199"/>
      </w:pPr>
    </w:p>
    <w:p w14:paraId="4C3D49E6" w14:textId="0F0B4D67" w:rsidR="00C81EE8" w:rsidRDefault="00A575DC" w:rsidP="00A575DC">
      <w:pPr>
        <w:pStyle w:val="--a"/>
        <w:numPr>
          <w:ilvl w:val="0"/>
          <w:numId w:val="9"/>
        </w:numPr>
        <w:spacing w:before="156" w:after="156"/>
      </w:pPr>
      <w:r>
        <w:rPr>
          <w:rFonts w:hint="eastAsia"/>
        </w:rPr>
        <w:t>论文推荐</w:t>
      </w:r>
    </w:p>
    <w:p w14:paraId="6648D1BF" w14:textId="79085E35" w:rsidR="00C81EE8" w:rsidRDefault="00A575DC" w:rsidP="00A575DC">
      <w:pPr>
        <w:pStyle w:val="--c"/>
        <w:spacing w:before="156" w:after="156"/>
      </w:pPr>
      <w:r>
        <w:rPr>
          <w:rFonts w:hint="eastAsia"/>
        </w:rPr>
        <w:t>2</w:t>
      </w:r>
      <w:r>
        <w:t xml:space="preserve">.1 </w:t>
      </w:r>
      <w:r w:rsidR="00C81EE8">
        <w:rPr>
          <w:rFonts w:hint="eastAsia"/>
        </w:rPr>
        <w:t>类别级位姿估计相关论文</w:t>
      </w:r>
      <w:r>
        <w:rPr>
          <w:rFonts w:hint="eastAsia"/>
        </w:rPr>
        <w:t>（</w:t>
      </w:r>
      <w:r>
        <w:rPr>
          <w:rFonts w:hint="eastAsia"/>
        </w:rPr>
        <w:t>Category-Level</w:t>
      </w:r>
      <w:r>
        <w:rPr>
          <w:rFonts w:hint="eastAsia"/>
        </w:rPr>
        <w:t>）</w:t>
      </w:r>
    </w:p>
    <w:p w14:paraId="12A37A62" w14:textId="77777777" w:rsidR="00C81EE8" w:rsidRDefault="00C81EE8" w:rsidP="00C81EE8">
      <w:pPr>
        <w:pStyle w:val="--5"/>
        <w:ind w:firstLine="480"/>
      </w:pPr>
      <w:r>
        <w:t>6-PACK</w:t>
      </w:r>
    </w:p>
    <w:p w14:paraId="249ACDF5" w14:textId="77777777" w:rsidR="00C81EE8" w:rsidRDefault="00C81EE8" w:rsidP="00C81EE8">
      <w:pPr>
        <w:pStyle w:val="--5"/>
        <w:ind w:firstLine="480"/>
      </w:pPr>
      <w:r>
        <w:t>AtlasNet</w:t>
      </w:r>
    </w:p>
    <w:p w14:paraId="61DBE700" w14:textId="77777777" w:rsidR="00C81EE8" w:rsidRDefault="00C81EE8" w:rsidP="00C81EE8">
      <w:pPr>
        <w:pStyle w:val="--5"/>
        <w:ind w:firstLine="480"/>
      </w:pPr>
      <w:r>
        <w:t>Category-Level Articulated Object Pose Estimation</w:t>
      </w:r>
    </w:p>
    <w:p w14:paraId="4C39D147" w14:textId="77777777" w:rsidR="00C81EE8" w:rsidRDefault="00C81EE8" w:rsidP="00C81EE8">
      <w:pPr>
        <w:pStyle w:val="--5"/>
        <w:ind w:firstLine="480"/>
      </w:pPr>
      <w:r>
        <w:t>NOCS-Normalized Object Coordinate Space for Category-Level 6D Object Pose and Size Estimation</w:t>
      </w:r>
    </w:p>
    <w:p w14:paraId="611E684F" w14:textId="77777777" w:rsidR="00C81EE8" w:rsidRDefault="00C81EE8" w:rsidP="00C81EE8">
      <w:pPr>
        <w:pStyle w:val="--5"/>
        <w:ind w:firstLine="480"/>
      </w:pPr>
      <w:r>
        <w:t>pointnet</w:t>
      </w:r>
    </w:p>
    <w:p w14:paraId="66947E88" w14:textId="77777777" w:rsidR="00C81EE8" w:rsidRDefault="00C81EE8" w:rsidP="00C81EE8">
      <w:pPr>
        <w:pStyle w:val="--5"/>
        <w:ind w:firstLine="480"/>
      </w:pPr>
      <w:r>
        <w:t>PointNet++</w:t>
      </w:r>
    </w:p>
    <w:p w14:paraId="69C70D75" w14:textId="77777777" w:rsidR="00C81EE8" w:rsidRDefault="00C81EE8" w:rsidP="00C81EE8">
      <w:pPr>
        <w:pStyle w:val="--5"/>
        <w:ind w:firstLine="480"/>
      </w:pPr>
      <w:r>
        <w:t>Pose Estimation of Kinematic Chain Instances via Object Coordinate Regression</w:t>
      </w:r>
    </w:p>
    <w:p w14:paraId="145C2A7B" w14:textId="77777777" w:rsidR="00C81EE8" w:rsidRDefault="00C81EE8" w:rsidP="00C81EE8">
      <w:pPr>
        <w:pStyle w:val="--5"/>
        <w:ind w:firstLine="480"/>
      </w:pPr>
      <w:r>
        <w:t>SAPIEN-A SimulAted Part-based Interactive ENvironment</w:t>
      </w:r>
    </w:p>
    <w:p w14:paraId="2ED67685" w14:textId="77777777" w:rsidR="00C81EE8" w:rsidRDefault="00C81EE8" w:rsidP="00C81EE8">
      <w:pPr>
        <w:pStyle w:val="--5"/>
        <w:ind w:firstLine="480"/>
      </w:pPr>
      <w:r>
        <w:t>Shape2Motion</w:t>
      </w:r>
    </w:p>
    <w:p w14:paraId="748D8AE1" w14:textId="77777777" w:rsidR="00C81EE8" w:rsidRDefault="00C81EE8" w:rsidP="00C81EE8">
      <w:pPr>
        <w:pStyle w:val="--5"/>
        <w:ind w:firstLine="480"/>
      </w:pPr>
      <w:r>
        <w:t>ShapeNet An Information-Rich 3D Model Repository</w:t>
      </w:r>
    </w:p>
    <w:p w14:paraId="7515CD46" w14:textId="394A6426" w:rsidR="00C81EE8" w:rsidRDefault="00A575DC" w:rsidP="00A575DC">
      <w:pPr>
        <w:pStyle w:val="--c"/>
        <w:spacing w:before="156" w:after="156"/>
      </w:pPr>
      <w:r>
        <w:lastRenderedPageBreak/>
        <w:t xml:space="preserve">2.2 </w:t>
      </w:r>
      <w:r w:rsidR="00C81EE8">
        <w:rPr>
          <w:rFonts w:hint="eastAsia"/>
        </w:rPr>
        <w:t>对象级</w:t>
      </w:r>
      <w:r>
        <w:rPr>
          <w:rFonts w:hint="eastAsia"/>
        </w:rPr>
        <w:t>（</w:t>
      </w:r>
      <w:r>
        <w:rPr>
          <w:rFonts w:hint="eastAsia"/>
        </w:rPr>
        <w:t>Instance-Level</w:t>
      </w:r>
      <w:r>
        <w:rPr>
          <w:rFonts w:hint="eastAsia"/>
        </w:rPr>
        <w:t>）</w:t>
      </w:r>
      <w:r w:rsidR="00C81EE8">
        <w:rPr>
          <w:rFonts w:hint="eastAsia"/>
        </w:rPr>
        <w:t>：</w:t>
      </w:r>
    </w:p>
    <w:p w14:paraId="6070FA3A" w14:textId="77777777" w:rsidR="00C81EE8" w:rsidRDefault="00C81EE8" w:rsidP="00C81EE8">
      <w:pPr>
        <w:pStyle w:val="--5"/>
        <w:ind w:firstLine="480"/>
      </w:pPr>
      <w:r>
        <w:t>PoseCNN: A Convolutional Neural Network for 6D Object Pose Estimation in Cluttered Scenes</w:t>
      </w:r>
    </w:p>
    <w:p w14:paraId="693C7063" w14:textId="77777777" w:rsidR="00C81EE8" w:rsidRDefault="00C81EE8" w:rsidP="00C81EE8">
      <w:pPr>
        <w:pStyle w:val="--5"/>
        <w:ind w:firstLine="480"/>
      </w:pPr>
      <w:r>
        <w:t>DenseFusion: 6D Object Pose Estimation by Iterative Dense Fusion</w:t>
      </w:r>
    </w:p>
    <w:p w14:paraId="4EB086B1" w14:textId="77777777" w:rsidR="00C81EE8" w:rsidRDefault="00C81EE8" w:rsidP="00C81EE8">
      <w:pPr>
        <w:pStyle w:val="--5"/>
        <w:ind w:firstLine="480"/>
      </w:pPr>
      <w:r>
        <w:t>PVNet: Pixel-wise Voting Network for 6DoF Pose Estimation</w:t>
      </w:r>
    </w:p>
    <w:p w14:paraId="652C1063" w14:textId="77777777" w:rsidR="00C81EE8" w:rsidRDefault="00C81EE8" w:rsidP="00C81EE8">
      <w:pPr>
        <w:pStyle w:val="--5"/>
        <w:ind w:firstLine="480"/>
      </w:pPr>
      <w:r>
        <w:t>PVN3D: A Deep Point-wise 3D Keypoints Voting Network for 6DoF Pose Estimation</w:t>
      </w:r>
    </w:p>
    <w:p w14:paraId="667D88DE" w14:textId="77777777" w:rsidR="00C81EE8" w:rsidRDefault="00C81EE8" w:rsidP="00C81EE8">
      <w:pPr>
        <w:pStyle w:val="--5"/>
        <w:ind w:firstLine="480"/>
      </w:pPr>
      <w:r>
        <w:t>G2L-Net: Global to Local Network for Real-time 6D Pose Estimation with Embedding Vector Features</w:t>
      </w:r>
    </w:p>
    <w:p w14:paraId="78F8A3DB" w14:textId="77777777" w:rsidR="00C81EE8" w:rsidRDefault="00C81EE8" w:rsidP="00C81EE8">
      <w:pPr>
        <w:pStyle w:val="--5"/>
        <w:ind w:firstLine="480"/>
      </w:pPr>
      <w:r>
        <w:t>Pix2Pose: Pixel-Wise Coordinate Regression of Objects for 6D Pose Estimation</w:t>
      </w:r>
    </w:p>
    <w:p w14:paraId="75B30862" w14:textId="77777777" w:rsidR="00C81EE8" w:rsidRDefault="00C81EE8" w:rsidP="00C81EE8">
      <w:pPr>
        <w:pStyle w:val="--5"/>
        <w:ind w:firstLine="480"/>
      </w:pPr>
      <w:r>
        <w:t>Recovering 6D object pose from RGB indoor image based on two-stage detection network with multi-task loss</w:t>
      </w:r>
    </w:p>
    <w:p w14:paraId="7055934E" w14:textId="77777777" w:rsidR="00C81EE8" w:rsidRDefault="00C81EE8" w:rsidP="00C81EE8">
      <w:pPr>
        <w:pStyle w:val="--5"/>
        <w:ind w:firstLine="480"/>
      </w:pPr>
      <w:r>
        <w:t>...</w:t>
      </w:r>
    </w:p>
    <w:p w14:paraId="1E011358" w14:textId="77777777" w:rsidR="00C81EE8" w:rsidRDefault="00C81EE8" w:rsidP="0032449C">
      <w:pPr>
        <w:pStyle w:val="--a"/>
        <w:spacing w:before="156" w:after="156"/>
      </w:pPr>
      <w:r>
        <w:t>3. 重要会议及部分机器人视觉相关论文</w:t>
      </w:r>
    </w:p>
    <w:p w14:paraId="2A4FE220" w14:textId="77777777" w:rsidR="00C81EE8" w:rsidRDefault="00C81EE8" w:rsidP="00C81EE8">
      <w:pPr>
        <w:pStyle w:val="--5"/>
        <w:ind w:firstLine="480"/>
      </w:pPr>
      <w:r>
        <w:t>https://github.com/yehengchen/Computer-Vision-and-Robotics-Paper-List</w:t>
      </w:r>
    </w:p>
    <w:p w14:paraId="55A2A038" w14:textId="77777777" w:rsidR="00C81EE8" w:rsidRDefault="00C81EE8" w:rsidP="00C81EE8">
      <w:pPr>
        <w:pStyle w:val="--5"/>
        <w:ind w:firstLine="480"/>
      </w:pPr>
    </w:p>
    <w:p w14:paraId="5AE95FD4" w14:textId="77777777" w:rsidR="00C81EE8" w:rsidRDefault="00C81EE8" w:rsidP="0032449C">
      <w:pPr>
        <w:pStyle w:val="--a"/>
        <w:spacing w:before="156" w:after="156"/>
      </w:pPr>
      <w:r>
        <w:t>n.写在最后</w:t>
      </w:r>
    </w:p>
    <w:p w14:paraId="460E3FE7" w14:textId="77777777" w:rsidR="00C81EE8" w:rsidRDefault="00C81EE8" w:rsidP="0032449C">
      <w:pPr>
        <w:pStyle w:val="--f9"/>
        <w:ind w:firstLine="480"/>
      </w:pPr>
      <w:r>
        <w:t>n.1</w:t>
      </w:r>
      <w:r>
        <w:t>学会使用</w:t>
      </w:r>
      <w:r>
        <w:t>sci-hub</w:t>
      </w:r>
      <w:r>
        <w:t>，谷歌镜像，知网等工具搜索论文，以及根据文后引用找相关论文</w:t>
      </w:r>
    </w:p>
    <w:p w14:paraId="5B43455A" w14:textId="2BB64C5F" w:rsidR="002F4694" w:rsidRPr="002F4694" w:rsidRDefault="00C81EE8" w:rsidP="0032449C">
      <w:pPr>
        <w:pStyle w:val="--f9"/>
        <w:ind w:firstLine="480"/>
      </w:pPr>
      <w:r>
        <w:t>n.2</w:t>
      </w:r>
      <w:r>
        <w:t>学会写综述。将看过的论文做好笔记积累（包括创新点，实验效果，出版年份），方便论文的</w:t>
      </w:r>
      <w:r>
        <w:t>introduce</w:t>
      </w:r>
      <w:r>
        <w:t>部分书写</w:t>
      </w:r>
    </w:p>
    <w:sectPr w:rsidR="002F4694" w:rsidRPr="002F4694" w:rsidSect="0079425E">
      <w:footerReference w:type="default" r:id="rId13"/>
      <w:pgSz w:w="11906" w:h="16838"/>
      <w:pgMar w:top="1701" w:right="1134"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ECD661" w14:textId="77777777" w:rsidR="00DD0CBF" w:rsidRDefault="00DD0CBF" w:rsidP="00B63649">
      <w:r>
        <w:separator/>
      </w:r>
    </w:p>
  </w:endnote>
  <w:endnote w:type="continuationSeparator" w:id="0">
    <w:p w14:paraId="35001570" w14:textId="77777777" w:rsidR="00DD0CBF" w:rsidRDefault="00DD0CBF" w:rsidP="00B63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ew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3252586"/>
      <w:docPartObj>
        <w:docPartGallery w:val="Page Numbers (Bottom of Page)"/>
        <w:docPartUnique/>
      </w:docPartObj>
    </w:sdtPr>
    <w:sdtEndPr/>
    <w:sdtContent>
      <w:p w14:paraId="373E9A88" w14:textId="77777777" w:rsidR="00554B98" w:rsidRPr="00BE27CA" w:rsidRDefault="00554B98" w:rsidP="00BE27CA">
        <w:pPr>
          <w:pStyle w:val="ab"/>
          <w:jc w:val="right"/>
        </w:pPr>
        <w:r>
          <w:fldChar w:fldCharType="begin"/>
        </w:r>
        <w:r>
          <w:instrText>PAGE   \* MERGEFORMAT</w:instrText>
        </w:r>
        <w:r>
          <w:fldChar w:fldCharType="separate"/>
        </w:r>
        <w:r w:rsidR="00577850" w:rsidRPr="00577850">
          <w:rPr>
            <w:noProof/>
            <w:lang w:val="zh-CN"/>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EDBC3" w14:textId="77777777" w:rsidR="00DD0CBF" w:rsidRDefault="00DD0CBF" w:rsidP="00B63649">
      <w:r>
        <w:separator/>
      </w:r>
    </w:p>
  </w:footnote>
  <w:footnote w:type="continuationSeparator" w:id="0">
    <w:p w14:paraId="01AD9EFC" w14:textId="77777777" w:rsidR="00DD0CBF" w:rsidRDefault="00DD0CBF" w:rsidP="00B636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C7040"/>
    <w:multiLevelType w:val="multilevel"/>
    <w:tmpl w:val="1B54D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664FD"/>
    <w:multiLevelType w:val="multilevel"/>
    <w:tmpl w:val="FB26812E"/>
    <w:lvl w:ilvl="0">
      <w:start w:val="1"/>
      <w:numFmt w:val="decimal"/>
      <w:lvlText w:val="%1."/>
      <w:lvlJc w:val="left"/>
      <w:pPr>
        <w:ind w:left="360" w:hanging="360"/>
      </w:pPr>
      <w:rPr>
        <w:rFonts w:hint="default"/>
      </w:rPr>
    </w:lvl>
    <w:lvl w:ilvl="1">
      <w:start w:val="2"/>
      <w:numFmt w:val="decimal"/>
      <w:isLgl/>
      <w:lvlText w:val="%1.%2"/>
      <w:lvlJc w:val="left"/>
      <w:pPr>
        <w:ind w:left="900" w:hanging="42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800" w:hanging="1440"/>
      </w:pPr>
      <w:rPr>
        <w:rFonts w:hint="default"/>
      </w:rPr>
    </w:lvl>
    <w:lvl w:ilvl="8">
      <w:start w:val="1"/>
      <w:numFmt w:val="decimal"/>
      <w:isLgl/>
      <w:lvlText w:val="%1.%2.%3.%4.%5.%6.%7.%8.%9"/>
      <w:lvlJc w:val="left"/>
      <w:pPr>
        <w:ind w:left="5640" w:hanging="1800"/>
      </w:pPr>
      <w:rPr>
        <w:rFonts w:hint="default"/>
      </w:rPr>
    </w:lvl>
  </w:abstractNum>
  <w:abstractNum w:abstractNumId="2" w15:restartNumberingAfterBreak="0">
    <w:nsid w:val="355C4B56"/>
    <w:multiLevelType w:val="hybridMultilevel"/>
    <w:tmpl w:val="D054BB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7E8111A"/>
    <w:multiLevelType w:val="multilevel"/>
    <w:tmpl w:val="89DC233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5190216"/>
    <w:multiLevelType w:val="hybridMultilevel"/>
    <w:tmpl w:val="4170F0EC"/>
    <w:lvl w:ilvl="0" w:tplc="CF3251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8F4B5D"/>
    <w:multiLevelType w:val="hybridMultilevel"/>
    <w:tmpl w:val="C8ACFDE6"/>
    <w:lvl w:ilvl="0" w:tplc="2982CE64">
      <w:start w:val="1"/>
      <w:numFmt w:val="decimal"/>
      <w:pStyle w:v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596791"/>
    <w:multiLevelType w:val="hybridMultilevel"/>
    <w:tmpl w:val="0584D3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83B5D28"/>
    <w:multiLevelType w:val="hybridMultilevel"/>
    <w:tmpl w:val="78A23D52"/>
    <w:lvl w:ilvl="0" w:tplc="331C0404">
      <w:start w:val="1"/>
      <w:numFmt w:val="decimal"/>
      <w:lvlText w:val="%1"/>
      <w:lvlJc w:val="left"/>
      <w:pPr>
        <w:ind w:left="420" w:hanging="420"/>
      </w:pPr>
      <w:rPr>
        <w:rFonts w:ascii="黑体" w:eastAsia="黑体" w:hAnsi="黑体" w:hint="eastAsia"/>
        <w:b/>
        <w:i w:val="0"/>
        <w:color w:val="auto"/>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01371F"/>
    <w:multiLevelType w:val="hybridMultilevel"/>
    <w:tmpl w:val="AF6C579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3"/>
  </w:num>
  <w:num w:numId="3">
    <w:abstractNumId w:val="4"/>
  </w:num>
  <w:num w:numId="4">
    <w:abstractNumId w:val="2"/>
  </w:num>
  <w:num w:numId="5">
    <w:abstractNumId w:val="6"/>
  </w:num>
  <w:num w:numId="6">
    <w:abstractNumId w:val="8"/>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492"/>
    <w:rsid w:val="00000FF9"/>
    <w:rsid w:val="0000163A"/>
    <w:rsid w:val="00001C6A"/>
    <w:rsid w:val="00004185"/>
    <w:rsid w:val="0000777F"/>
    <w:rsid w:val="00010440"/>
    <w:rsid w:val="000122DB"/>
    <w:rsid w:val="00013A5C"/>
    <w:rsid w:val="000143B6"/>
    <w:rsid w:val="00016DF5"/>
    <w:rsid w:val="00016FF7"/>
    <w:rsid w:val="00021228"/>
    <w:rsid w:val="00021770"/>
    <w:rsid w:val="00022BF2"/>
    <w:rsid w:val="00023B9D"/>
    <w:rsid w:val="00023F56"/>
    <w:rsid w:val="00027A72"/>
    <w:rsid w:val="0003210E"/>
    <w:rsid w:val="00032B5A"/>
    <w:rsid w:val="000330BB"/>
    <w:rsid w:val="00037613"/>
    <w:rsid w:val="00043957"/>
    <w:rsid w:val="00044BFE"/>
    <w:rsid w:val="00044D60"/>
    <w:rsid w:val="00045117"/>
    <w:rsid w:val="000471FC"/>
    <w:rsid w:val="00047A6D"/>
    <w:rsid w:val="000518A1"/>
    <w:rsid w:val="00055BEB"/>
    <w:rsid w:val="0005682D"/>
    <w:rsid w:val="00056E27"/>
    <w:rsid w:val="00056EB3"/>
    <w:rsid w:val="00062CEA"/>
    <w:rsid w:val="00063915"/>
    <w:rsid w:val="00064161"/>
    <w:rsid w:val="000645DC"/>
    <w:rsid w:val="000647A0"/>
    <w:rsid w:val="00064F6D"/>
    <w:rsid w:val="00066CA3"/>
    <w:rsid w:val="000677AE"/>
    <w:rsid w:val="00070D20"/>
    <w:rsid w:val="00071083"/>
    <w:rsid w:val="000721BC"/>
    <w:rsid w:val="00076190"/>
    <w:rsid w:val="00080060"/>
    <w:rsid w:val="00080306"/>
    <w:rsid w:val="0008115A"/>
    <w:rsid w:val="000812B5"/>
    <w:rsid w:val="00081BCC"/>
    <w:rsid w:val="00082351"/>
    <w:rsid w:val="00085D7B"/>
    <w:rsid w:val="0009477A"/>
    <w:rsid w:val="000A527F"/>
    <w:rsid w:val="000A58A6"/>
    <w:rsid w:val="000B195C"/>
    <w:rsid w:val="000B3488"/>
    <w:rsid w:val="000B35DC"/>
    <w:rsid w:val="000B493D"/>
    <w:rsid w:val="000B651A"/>
    <w:rsid w:val="000C21B0"/>
    <w:rsid w:val="000C27E8"/>
    <w:rsid w:val="000C30A2"/>
    <w:rsid w:val="000C48FC"/>
    <w:rsid w:val="000C66D5"/>
    <w:rsid w:val="000C7386"/>
    <w:rsid w:val="000C7B73"/>
    <w:rsid w:val="000D0DE2"/>
    <w:rsid w:val="000D0E8C"/>
    <w:rsid w:val="000D1B0E"/>
    <w:rsid w:val="000D236B"/>
    <w:rsid w:val="000D39A5"/>
    <w:rsid w:val="000D4879"/>
    <w:rsid w:val="000D4D4F"/>
    <w:rsid w:val="000D6886"/>
    <w:rsid w:val="000D72E4"/>
    <w:rsid w:val="000E0F6D"/>
    <w:rsid w:val="000F0D30"/>
    <w:rsid w:val="000F7E5A"/>
    <w:rsid w:val="00104CC1"/>
    <w:rsid w:val="001150B7"/>
    <w:rsid w:val="001202A3"/>
    <w:rsid w:val="00120788"/>
    <w:rsid w:val="00122710"/>
    <w:rsid w:val="001239DB"/>
    <w:rsid w:val="00124CE7"/>
    <w:rsid w:val="0012558D"/>
    <w:rsid w:val="00126CD4"/>
    <w:rsid w:val="001273BC"/>
    <w:rsid w:val="001277F5"/>
    <w:rsid w:val="001310F1"/>
    <w:rsid w:val="0013270D"/>
    <w:rsid w:val="0013377E"/>
    <w:rsid w:val="0013512F"/>
    <w:rsid w:val="001354DD"/>
    <w:rsid w:val="00137D9F"/>
    <w:rsid w:val="00137FB3"/>
    <w:rsid w:val="001408F1"/>
    <w:rsid w:val="0014093E"/>
    <w:rsid w:val="00140F40"/>
    <w:rsid w:val="001450AF"/>
    <w:rsid w:val="00145BC7"/>
    <w:rsid w:val="00145E4B"/>
    <w:rsid w:val="00146906"/>
    <w:rsid w:val="00146D48"/>
    <w:rsid w:val="00146E83"/>
    <w:rsid w:val="001471A8"/>
    <w:rsid w:val="00151C71"/>
    <w:rsid w:val="001554E1"/>
    <w:rsid w:val="00155BF1"/>
    <w:rsid w:val="00156C6B"/>
    <w:rsid w:val="001619D8"/>
    <w:rsid w:val="00162411"/>
    <w:rsid w:val="001626E0"/>
    <w:rsid w:val="001645A5"/>
    <w:rsid w:val="00164A18"/>
    <w:rsid w:val="0017107C"/>
    <w:rsid w:val="00172C39"/>
    <w:rsid w:val="00173FDC"/>
    <w:rsid w:val="00177072"/>
    <w:rsid w:val="0018267D"/>
    <w:rsid w:val="00187D30"/>
    <w:rsid w:val="00192C9D"/>
    <w:rsid w:val="00193A5D"/>
    <w:rsid w:val="00196B83"/>
    <w:rsid w:val="001972D9"/>
    <w:rsid w:val="00197B1D"/>
    <w:rsid w:val="001A0FD9"/>
    <w:rsid w:val="001A39AD"/>
    <w:rsid w:val="001B32C2"/>
    <w:rsid w:val="001B3A59"/>
    <w:rsid w:val="001B5CFF"/>
    <w:rsid w:val="001C0FF0"/>
    <w:rsid w:val="001C2A30"/>
    <w:rsid w:val="001C3A65"/>
    <w:rsid w:val="001C446A"/>
    <w:rsid w:val="001D1135"/>
    <w:rsid w:val="001D1DF3"/>
    <w:rsid w:val="001D4F49"/>
    <w:rsid w:val="001D6C2A"/>
    <w:rsid w:val="001D74DC"/>
    <w:rsid w:val="001E005F"/>
    <w:rsid w:val="001E24FC"/>
    <w:rsid w:val="001E273C"/>
    <w:rsid w:val="001F27EE"/>
    <w:rsid w:val="001F2CA1"/>
    <w:rsid w:val="001F526D"/>
    <w:rsid w:val="001F6AF8"/>
    <w:rsid w:val="001F7F06"/>
    <w:rsid w:val="00200C6A"/>
    <w:rsid w:val="002012B3"/>
    <w:rsid w:val="00205265"/>
    <w:rsid w:val="00210201"/>
    <w:rsid w:val="00213AED"/>
    <w:rsid w:val="00214488"/>
    <w:rsid w:val="002164FE"/>
    <w:rsid w:val="00217989"/>
    <w:rsid w:val="002206C0"/>
    <w:rsid w:val="00222246"/>
    <w:rsid w:val="00230736"/>
    <w:rsid w:val="00230E16"/>
    <w:rsid w:val="0023237B"/>
    <w:rsid w:val="0023311B"/>
    <w:rsid w:val="00237126"/>
    <w:rsid w:val="002418E2"/>
    <w:rsid w:val="00241B45"/>
    <w:rsid w:val="002426DA"/>
    <w:rsid w:val="002452E1"/>
    <w:rsid w:val="002509B7"/>
    <w:rsid w:val="00252381"/>
    <w:rsid w:val="00255B07"/>
    <w:rsid w:val="00257857"/>
    <w:rsid w:val="00260F48"/>
    <w:rsid w:val="00261282"/>
    <w:rsid w:val="00261B5B"/>
    <w:rsid w:val="002634F1"/>
    <w:rsid w:val="002643F3"/>
    <w:rsid w:val="00267968"/>
    <w:rsid w:val="0027354D"/>
    <w:rsid w:val="00282243"/>
    <w:rsid w:val="002837CC"/>
    <w:rsid w:val="002854E8"/>
    <w:rsid w:val="002923CA"/>
    <w:rsid w:val="002975BF"/>
    <w:rsid w:val="002A11C7"/>
    <w:rsid w:val="002B278F"/>
    <w:rsid w:val="002B2EE3"/>
    <w:rsid w:val="002B3BC0"/>
    <w:rsid w:val="002B4EF4"/>
    <w:rsid w:val="002C22BF"/>
    <w:rsid w:val="002C2DD7"/>
    <w:rsid w:val="002C4892"/>
    <w:rsid w:val="002C5461"/>
    <w:rsid w:val="002C5EF0"/>
    <w:rsid w:val="002C6676"/>
    <w:rsid w:val="002C73C2"/>
    <w:rsid w:val="002C7F8E"/>
    <w:rsid w:val="002D0607"/>
    <w:rsid w:val="002D080F"/>
    <w:rsid w:val="002D113F"/>
    <w:rsid w:val="002D19A9"/>
    <w:rsid w:val="002D1F7E"/>
    <w:rsid w:val="002D5E86"/>
    <w:rsid w:val="002D5FA3"/>
    <w:rsid w:val="002D698E"/>
    <w:rsid w:val="002E0A1F"/>
    <w:rsid w:val="002E1E34"/>
    <w:rsid w:val="002E36E0"/>
    <w:rsid w:val="002F4694"/>
    <w:rsid w:val="002F5F68"/>
    <w:rsid w:val="002F5F7C"/>
    <w:rsid w:val="00301FA8"/>
    <w:rsid w:val="00303156"/>
    <w:rsid w:val="00306C5E"/>
    <w:rsid w:val="00307AAA"/>
    <w:rsid w:val="0031458E"/>
    <w:rsid w:val="003145D1"/>
    <w:rsid w:val="00314A1D"/>
    <w:rsid w:val="00316541"/>
    <w:rsid w:val="00317531"/>
    <w:rsid w:val="003241A5"/>
    <w:rsid w:val="0032449C"/>
    <w:rsid w:val="00324947"/>
    <w:rsid w:val="00324E17"/>
    <w:rsid w:val="00325E5E"/>
    <w:rsid w:val="00326F9A"/>
    <w:rsid w:val="00330C04"/>
    <w:rsid w:val="00334477"/>
    <w:rsid w:val="00335C7B"/>
    <w:rsid w:val="003428E6"/>
    <w:rsid w:val="00342BD8"/>
    <w:rsid w:val="00344A05"/>
    <w:rsid w:val="00346E44"/>
    <w:rsid w:val="00346F8E"/>
    <w:rsid w:val="003505CF"/>
    <w:rsid w:val="00351537"/>
    <w:rsid w:val="003542D3"/>
    <w:rsid w:val="00354EE1"/>
    <w:rsid w:val="003600AE"/>
    <w:rsid w:val="003628FE"/>
    <w:rsid w:val="00362B27"/>
    <w:rsid w:val="00373ECB"/>
    <w:rsid w:val="0037478E"/>
    <w:rsid w:val="00377BD9"/>
    <w:rsid w:val="00377FF1"/>
    <w:rsid w:val="0038467A"/>
    <w:rsid w:val="00385851"/>
    <w:rsid w:val="00386F71"/>
    <w:rsid w:val="0039326D"/>
    <w:rsid w:val="00394948"/>
    <w:rsid w:val="00395B07"/>
    <w:rsid w:val="003A0FA6"/>
    <w:rsid w:val="003A40FC"/>
    <w:rsid w:val="003B00CA"/>
    <w:rsid w:val="003B2143"/>
    <w:rsid w:val="003B25EC"/>
    <w:rsid w:val="003B36A0"/>
    <w:rsid w:val="003B58D5"/>
    <w:rsid w:val="003B7213"/>
    <w:rsid w:val="003C076C"/>
    <w:rsid w:val="003C4074"/>
    <w:rsid w:val="003C4782"/>
    <w:rsid w:val="003C5B27"/>
    <w:rsid w:val="003C74D7"/>
    <w:rsid w:val="003C7BD2"/>
    <w:rsid w:val="003D4B99"/>
    <w:rsid w:val="003D69E5"/>
    <w:rsid w:val="003D6A2F"/>
    <w:rsid w:val="003E04CD"/>
    <w:rsid w:val="003E1451"/>
    <w:rsid w:val="003E27AC"/>
    <w:rsid w:val="003E50D1"/>
    <w:rsid w:val="003E62B2"/>
    <w:rsid w:val="003E7474"/>
    <w:rsid w:val="003F018E"/>
    <w:rsid w:val="003F213B"/>
    <w:rsid w:val="003F395F"/>
    <w:rsid w:val="003F4B75"/>
    <w:rsid w:val="003F5103"/>
    <w:rsid w:val="003F5235"/>
    <w:rsid w:val="00402158"/>
    <w:rsid w:val="00402CB6"/>
    <w:rsid w:val="00403507"/>
    <w:rsid w:val="00404101"/>
    <w:rsid w:val="0040708D"/>
    <w:rsid w:val="00411A38"/>
    <w:rsid w:val="0041483C"/>
    <w:rsid w:val="004202D6"/>
    <w:rsid w:val="004221B4"/>
    <w:rsid w:val="00427F3B"/>
    <w:rsid w:val="0043028D"/>
    <w:rsid w:val="004342F4"/>
    <w:rsid w:val="004346B5"/>
    <w:rsid w:val="004370DF"/>
    <w:rsid w:val="0044107B"/>
    <w:rsid w:val="00444F3F"/>
    <w:rsid w:val="00445501"/>
    <w:rsid w:val="00447D49"/>
    <w:rsid w:val="00447F63"/>
    <w:rsid w:val="00450097"/>
    <w:rsid w:val="00453ADE"/>
    <w:rsid w:val="004545CE"/>
    <w:rsid w:val="0046161E"/>
    <w:rsid w:val="00462062"/>
    <w:rsid w:val="004630E5"/>
    <w:rsid w:val="00464D51"/>
    <w:rsid w:val="00464E6D"/>
    <w:rsid w:val="004715E4"/>
    <w:rsid w:val="00473B7C"/>
    <w:rsid w:val="004740DD"/>
    <w:rsid w:val="00474DE6"/>
    <w:rsid w:val="004779B2"/>
    <w:rsid w:val="004873B7"/>
    <w:rsid w:val="00487BAD"/>
    <w:rsid w:val="00490EA2"/>
    <w:rsid w:val="00491767"/>
    <w:rsid w:val="00493440"/>
    <w:rsid w:val="00494EAE"/>
    <w:rsid w:val="004950EB"/>
    <w:rsid w:val="004958C7"/>
    <w:rsid w:val="0049724F"/>
    <w:rsid w:val="00497A7C"/>
    <w:rsid w:val="004A636E"/>
    <w:rsid w:val="004B4C54"/>
    <w:rsid w:val="004B6122"/>
    <w:rsid w:val="004B6344"/>
    <w:rsid w:val="004B747F"/>
    <w:rsid w:val="004D26A8"/>
    <w:rsid w:val="004D6B75"/>
    <w:rsid w:val="004E01B0"/>
    <w:rsid w:val="004E0825"/>
    <w:rsid w:val="004E2036"/>
    <w:rsid w:val="004E6CAE"/>
    <w:rsid w:val="004F1600"/>
    <w:rsid w:val="004F291B"/>
    <w:rsid w:val="004F5DB1"/>
    <w:rsid w:val="00501782"/>
    <w:rsid w:val="005056DC"/>
    <w:rsid w:val="005057B3"/>
    <w:rsid w:val="00507A20"/>
    <w:rsid w:val="005132C5"/>
    <w:rsid w:val="00515351"/>
    <w:rsid w:val="00523EC5"/>
    <w:rsid w:val="005248CB"/>
    <w:rsid w:val="00524CDE"/>
    <w:rsid w:val="00525E3E"/>
    <w:rsid w:val="005268A2"/>
    <w:rsid w:val="005349D5"/>
    <w:rsid w:val="00535A92"/>
    <w:rsid w:val="005366FC"/>
    <w:rsid w:val="0054275D"/>
    <w:rsid w:val="00542929"/>
    <w:rsid w:val="00550AAC"/>
    <w:rsid w:val="00554B98"/>
    <w:rsid w:val="00554BEC"/>
    <w:rsid w:val="005574BE"/>
    <w:rsid w:val="0056546C"/>
    <w:rsid w:val="00567614"/>
    <w:rsid w:val="005703A6"/>
    <w:rsid w:val="00571168"/>
    <w:rsid w:val="00575BE7"/>
    <w:rsid w:val="00577850"/>
    <w:rsid w:val="00581F21"/>
    <w:rsid w:val="00582DEB"/>
    <w:rsid w:val="005843DB"/>
    <w:rsid w:val="00584B04"/>
    <w:rsid w:val="0058581E"/>
    <w:rsid w:val="00586ECA"/>
    <w:rsid w:val="0059013A"/>
    <w:rsid w:val="00592043"/>
    <w:rsid w:val="00592E6B"/>
    <w:rsid w:val="0059788A"/>
    <w:rsid w:val="005A1E47"/>
    <w:rsid w:val="005A5E7C"/>
    <w:rsid w:val="005B28B4"/>
    <w:rsid w:val="005B4F24"/>
    <w:rsid w:val="005C28C6"/>
    <w:rsid w:val="005C3C4F"/>
    <w:rsid w:val="005D128F"/>
    <w:rsid w:val="005D1DF3"/>
    <w:rsid w:val="005D268E"/>
    <w:rsid w:val="005D3522"/>
    <w:rsid w:val="005D3EC9"/>
    <w:rsid w:val="005D6A58"/>
    <w:rsid w:val="005E3A7B"/>
    <w:rsid w:val="005E3D2A"/>
    <w:rsid w:val="005E578F"/>
    <w:rsid w:val="005E69E3"/>
    <w:rsid w:val="005F4852"/>
    <w:rsid w:val="005F52CB"/>
    <w:rsid w:val="005F5E82"/>
    <w:rsid w:val="005F7DFB"/>
    <w:rsid w:val="00602B2E"/>
    <w:rsid w:val="0060397D"/>
    <w:rsid w:val="00603B2E"/>
    <w:rsid w:val="00603BF1"/>
    <w:rsid w:val="00603ED3"/>
    <w:rsid w:val="006055FE"/>
    <w:rsid w:val="00605ACE"/>
    <w:rsid w:val="00606227"/>
    <w:rsid w:val="0060624D"/>
    <w:rsid w:val="0060656E"/>
    <w:rsid w:val="00607430"/>
    <w:rsid w:val="00610259"/>
    <w:rsid w:val="006102C1"/>
    <w:rsid w:val="00612AB9"/>
    <w:rsid w:val="006156EC"/>
    <w:rsid w:val="00622290"/>
    <w:rsid w:val="00622B11"/>
    <w:rsid w:val="00622C44"/>
    <w:rsid w:val="006234C3"/>
    <w:rsid w:val="00624D68"/>
    <w:rsid w:val="006322FB"/>
    <w:rsid w:val="00633D4F"/>
    <w:rsid w:val="00636D27"/>
    <w:rsid w:val="006374D3"/>
    <w:rsid w:val="00645D47"/>
    <w:rsid w:val="00645F5A"/>
    <w:rsid w:val="00645FFB"/>
    <w:rsid w:val="006517E6"/>
    <w:rsid w:val="00653C81"/>
    <w:rsid w:val="00656EC7"/>
    <w:rsid w:val="00657838"/>
    <w:rsid w:val="0065796F"/>
    <w:rsid w:val="006610F5"/>
    <w:rsid w:val="006620B6"/>
    <w:rsid w:val="00663132"/>
    <w:rsid w:val="006650C9"/>
    <w:rsid w:val="006664E4"/>
    <w:rsid w:val="0067045F"/>
    <w:rsid w:val="006733B8"/>
    <w:rsid w:val="006753C5"/>
    <w:rsid w:val="00675508"/>
    <w:rsid w:val="00675EDC"/>
    <w:rsid w:val="00682090"/>
    <w:rsid w:val="00682317"/>
    <w:rsid w:val="00682C6C"/>
    <w:rsid w:val="00683381"/>
    <w:rsid w:val="0068423E"/>
    <w:rsid w:val="006849E0"/>
    <w:rsid w:val="0068524D"/>
    <w:rsid w:val="00690D17"/>
    <w:rsid w:val="00691322"/>
    <w:rsid w:val="006915F5"/>
    <w:rsid w:val="00693CAF"/>
    <w:rsid w:val="006965FB"/>
    <w:rsid w:val="00696AC9"/>
    <w:rsid w:val="00697B74"/>
    <w:rsid w:val="006A2155"/>
    <w:rsid w:val="006A3465"/>
    <w:rsid w:val="006A3AE1"/>
    <w:rsid w:val="006A4865"/>
    <w:rsid w:val="006B0FBE"/>
    <w:rsid w:val="006B2506"/>
    <w:rsid w:val="006B3DFA"/>
    <w:rsid w:val="006B57E5"/>
    <w:rsid w:val="006C18F6"/>
    <w:rsid w:val="006C25F7"/>
    <w:rsid w:val="006C5916"/>
    <w:rsid w:val="006C6BEC"/>
    <w:rsid w:val="006C740B"/>
    <w:rsid w:val="006D233E"/>
    <w:rsid w:val="006D42BB"/>
    <w:rsid w:val="006D463D"/>
    <w:rsid w:val="006D47C8"/>
    <w:rsid w:val="006D639A"/>
    <w:rsid w:val="006D799E"/>
    <w:rsid w:val="006D7EC9"/>
    <w:rsid w:val="006E03DC"/>
    <w:rsid w:val="006E1AFF"/>
    <w:rsid w:val="006E2738"/>
    <w:rsid w:val="006E27FB"/>
    <w:rsid w:val="006E5A96"/>
    <w:rsid w:val="006E7474"/>
    <w:rsid w:val="006F051A"/>
    <w:rsid w:val="006F0ED2"/>
    <w:rsid w:val="006F1BF3"/>
    <w:rsid w:val="006F2A2A"/>
    <w:rsid w:val="006F3E64"/>
    <w:rsid w:val="006F4FE6"/>
    <w:rsid w:val="006F5C54"/>
    <w:rsid w:val="0070095E"/>
    <w:rsid w:val="00702DE1"/>
    <w:rsid w:val="007042B7"/>
    <w:rsid w:val="007103D6"/>
    <w:rsid w:val="00710440"/>
    <w:rsid w:val="00713A7E"/>
    <w:rsid w:val="00716A84"/>
    <w:rsid w:val="00721C96"/>
    <w:rsid w:val="00721DEA"/>
    <w:rsid w:val="00722773"/>
    <w:rsid w:val="00723740"/>
    <w:rsid w:val="00727F52"/>
    <w:rsid w:val="00732406"/>
    <w:rsid w:val="007429E5"/>
    <w:rsid w:val="00742A62"/>
    <w:rsid w:val="00746C18"/>
    <w:rsid w:val="00750794"/>
    <w:rsid w:val="0075186D"/>
    <w:rsid w:val="00751F79"/>
    <w:rsid w:val="00753F69"/>
    <w:rsid w:val="00754093"/>
    <w:rsid w:val="00754223"/>
    <w:rsid w:val="00755A13"/>
    <w:rsid w:val="00755B43"/>
    <w:rsid w:val="00757324"/>
    <w:rsid w:val="007607CA"/>
    <w:rsid w:val="007614EC"/>
    <w:rsid w:val="0076271D"/>
    <w:rsid w:val="00762B05"/>
    <w:rsid w:val="00762B78"/>
    <w:rsid w:val="00763EF8"/>
    <w:rsid w:val="0076485E"/>
    <w:rsid w:val="0076487D"/>
    <w:rsid w:val="00776EFF"/>
    <w:rsid w:val="00777E6B"/>
    <w:rsid w:val="0078321D"/>
    <w:rsid w:val="00784505"/>
    <w:rsid w:val="00785DF0"/>
    <w:rsid w:val="00790A07"/>
    <w:rsid w:val="00790FF6"/>
    <w:rsid w:val="007935FD"/>
    <w:rsid w:val="00793910"/>
    <w:rsid w:val="0079425E"/>
    <w:rsid w:val="007948D7"/>
    <w:rsid w:val="00794A86"/>
    <w:rsid w:val="00796CF1"/>
    <w:rsid w:val="007A0BF1"/>
    <w:rsid w:val="007A164C"/>
    <w:rsid w:val="007A18FD"/>
    <w:rsid w:val="007A2C71"/>
    <w:rsid w:val="007A3921"/>
    <w:rsid w:val="007A3C3A"/>
    <w:rsid w:val="007A51E1"/>
    <w:rsid w:val="007B0BD4"/>
    <w:rsid w:val="007B253E"/>
    <w:rsid w:val="007B30D3"/>
    <w:rsid w:val="007B3C6B"/>
    <w:rsid w:val="007B4E23"/>
    <w:rsid w:val="007B6A24"/>
    <w:rsid w:val="007C0221"/>
    <w:rsid w:val="007C0753"/>
    <w:rsid w:val="007C09D7"/>
    <w:rsid w:val="007C2A59"/>
    <w:rsid w:val="007C3EC2"/>
    <w:rsid w:val="007C4284"/>
    <w:rsid w:val="007C4690"/>
    <w:rsid w:val="007C4F8A"/>
    <w:rsid w:val="007C7AFD"/>
    <w:rsid w:val="007D205C"/>
    <w:rsid w:val="007D3214"/>
    <w:rsid w:val="007D35EF"/>
    <w:rsid w:val="007D3909"/>
    <w:rsid w:val="007D4962"/>
    <w:rsid w:val="007D6A01"/>
    <w:rsid w:val="007D75E2"/>
    <w:rsid w:val="007D78B8"/>
    <w:rsid w:val="007F28F4"/>
    <w:rsid w:val="007F2BED"/>
    <w:rsid w:val="007F4786"/>
    <w:rsid w:val="007F62DD"/>
    <w:rsid w:val="008028C8"/>
    <w:rsid w:val="00802A99"/>
    <w:rsid w:val="00805B3B"/>
    <w:rsid w:val="00807B6D"/>
    <w:rsid w:val="008101A6"/>
    <w:rsid w:val="00810C31"/>
    <w:rsid w:val="00810FD9"/>
    <w:rsid w:val="008110D9"/>
    <w:rsid w:val="00812409"/>
    <w:rsid w:val="00813078"/>
    <w:rsid w:val="0081682F"/>
    <w:rsid w:val="0081724D"/>
    <w:rsid w:val="008202F1"/>
    <w:rsid w:val="008207F1"/>
    <w:rsid w:val="00821A11"/>
    <w:rsid w:val="00822B53"/>
    <w:rsid w:val="008242E9"/>
    <w:rsid w:val="00825291"/>
    <w:rsid w:val="00830763"/>
    <w:rsid w:val="00830AC4"/>
    <w:rsid w:val="00841CBE"/>
    <w:rsid w:val="008453B3"/>
    <w:rsid w:val="00846A21"/>
    <w:rsid w:val="008523BE"/>
    <w:rsid w:val="00853958"/>
    <w:rsid w:val="0085429E"/>
    <w:rsid w:val="00856FD6"/>
    <w:rsid w:val="00857349"/>
    <w:rsid w:val="008600F7"/>
    <w:rsid w:val="008609D6"/>
    <w:rsid w:val="00860B85"/>
    <w:rsid w:val="00860C25"/>
    <w:rsid w:val="00862D17"/>
    <w:rsid w:val="008642A2"/>
    <w:rsid w:val="00864D68"/>
    <w:rsid w:val="00870999"/>
    <w:rsid w:val="00870F55"/>
    <w:rsid w:val="00875B04"/>
    <w:rsid w:val="00880E62"/>
    <w:rsid w:val="0088179E"/>
    <w:rsid w:val="00886ABB"/>
    <w:rsid w:val="00887EF0"/>
    <w:rsid w:val="008907FF"/>
    <w:rsid w:val="0089146B"/>
    <w:rsid w:val="008947E4"/>
    <w:rsid w:val="00897475"/>
    <w:rsid w:val="008A031A"/>
    <w:rsid w:val="008A21E3"/>
    <w:rsid w:val="008A44E8"/>
    <w:rsid w:val="008A47A5"/>
    <w:rsid w:val="008A4B76"/>
    <w:rsid w:val="008A5465"/>
    <w:rsid w:val="008B0768"/>
    <w:rsid w:val="008B0FE5"/>
    <w:rsid w:val="008B66E9"/>
    <w:rsid w:val="008B76A2"/>
    <w:rsid w:val="008C2256"/>
    <w:rsid w:val="008C3E52"/>
    <w:rsid w:val="008C7C09"/>
    <w:rsid w:val="008D03BF"/>
    <w:rsid w:val="008D1867"/>
    <w:rsid w:val="008D5A0F"/>
    <w:rsid w:val="008D6337"/>
    <w:rsid w:val="008D7454"/>
    <w:rsid w:val="008E0382"/>
    <w:rsid w:val="008E13CE"/>
    <w:rsid w:val="008E593B"/>
    <w:rsid w:val="008F0AC1"/>
    <w:rsid w:val="008F0D7C"/>
    <w:rsid w:val="008F14CC"/>
    <w:rsid w:val="00900BA4"/>
    <w:rsid w:val="00900BBE"/>
    <w:rsid w:val="00901230"/>
    <w:rsid w:val="009028D8"/>
    <w:rsid w:val="00904E89"/>
    <w:rsid w:val="00905418"/>
    <w:rsid w:val="00906FB8"/>
    <w:rsid w:val="0091093B"/>
    <w:rsid w:val="00913BC4"/>
    <w:rsid w:val="009155DF"/>
    <w:rsid w:val="00917417"/>
    <w:rsid w:val="00920F25"/>
    <w:rsid w:val="0092570B"/>
    <w:rsid w:val="0093456A"/>
    <w:rsid w:val="0093527C"/>
    <w:rsid w:val="00940273"/>
    <w:rsid w:val="009412A9"/>
    <w:rsid w:val="00941A8C"/>
    <w:rsid w:val="00941C12"/>
    <w:rsid w:val="00943302"/>
    <w:rsid w:val="009452F0"/>
    <w:rsid w:val="00945D7E"/>
    <w:rsid w:val="00945D7F"/>
    <w:rsid w:val="00947773"/>
    <w:rsid w:val="00952AFC"/>
    <w:rsid w:val="0095421D"/>
    <w:rsid w:val="0096013C"/>
    <w:rsid w:val="0096014A"/>
    <w:rsid w:val="00964584"/>
    <w:rsid w:val="009656E5"/>
    <w:rsid w:val="00965B7D"/>
    <w:rsid w:val="0096737D"/>
    <w:rsid w:val="00970F3E"/>
    <w:rsid w:val="0097373B"/>
    <w:rsid w:val="00973DBE"/>
    <w:rsid w:val="0097414A"/>
    <w:rsid w:val="00977771"/>
    <w:rsid w:val="00980B63"/>
    <w:rsid w:val="0098185F"/>
    <w:rsid w:val="00981D1E"/>
    <w:rsid w:val="00982BBF"/>
    <w:rsid w:val="0098365A"/>
    <w:rsid w:val="00983FE5"/>
    <w:rsid w:val="009851BD"/>
    <w:rsid w:val="0098531C"/>
    <w:rsid w:val="009855F9"/>
    <w:rsid w:val="00986F49"/>
    <w:rsid w:val="009874AE"/>
    <w:rsid w:val="00987F1F"/>
    <w:rsid w:val="00991F3E"/>
    <w:rsid w:val="009A2106"/>
    <w:rsid w:val="009A50F4"/>
    <w:rsid w:val="009A5473"/>
    <w:rsid w:val="009A5F1B"/>
    <w:rsid w:val="009A623C"/>
    <w:rsid w:val="009B50D6"/>
    <w:rsid w:val="009B5929"/>
    <w:rsid w:val="009B6420"/>
    <w:rsid w:val="009C4448"/>
    <w:rsid w:val="009C56EE"/>
    <w:rsid w:val="009C64A6"/>
    <w:rsid w:val="009D350D"/>
    <w:rsid w:val="009D3946"/>
    <w:rsid w:val="009D7102"/>
    <w:rsid w:val="009D75DC"/>
    <w:rsid w:val="009D76BB"/>
    <w:rsid w:val="009D7DB8"/>
    <w:rsid w:val="009E2625"/>
    <w:rsid w:val="009E3002"/>
    <w:rsid w:val="009E3017"/>
    <w:rsid w:val="009E3BF8"/>
    <w:rsid w:val="009E6567"/>
    <w:rsid w:val="009E6C45"/>
    <w:rsid w:val="009F0838"/>
    <w:rsid w:val="009F1D6C"/>
    <w:rsid w:val="009F2095"/>
    <w:rsid w:val="009F21B4"/>
    <w:rsid w:val="009F2D3C"/>
    <w:rsid w:val="009F7B58"/>
    <w:rsid w:val="00A0237C"/>
    <w:rsid w:val="00A02D27"/>
    <w:rsid w:val="00A07FC4"/>
    <w:rsid w:val="00A1160F"/>
    <w:rsid w:val="00A1592C"/>
    <w:rsid w:val="00A17A84"/>
    <w:rsid w:val="00A216F9"/>
    <w:rsid w:val="00A227B0"/>
    <w:rsid w:val="00A26F69"/>
    <w:rsid w:val="00A275B7"/>
    <w:rsid w:val="00A30D4B"/>
    <w:rsid w:val="00A325DB"/>
    <w:rsid w:val="00A34B17"/>
    <w:rsid w:val="00A35533"/>
    <w:rsid w:val="00A4076E"/>
    <w:rsid w:val="00A436AD"/>
    <w:rsid w:val="00A445B1"/>
    <w:rsid w:val="00A45D1E"/>
    <w:rsid w:val="00A4682F"/>
    <w:rsid w:val="00A47BAD"/>
    <w:rsid w:val="00A50BAC"/>
    <w:rsid w:val="00A50CDD"/>
    <w:rsid w:val="00A54280"/>
    <w:rsid w:val="00A56F4A"/>
    <w:rsid w:val="00A575DC"/>
    <w:rsid w:val="00A64346"/>
    <w:rsid w:val="00A66310"/>
    <w:rsid w:val="00A66ED8"/>
    <w:rsid w:val="00A716EC"/>
    <w:rsid w:val="00A72BAE"/>
    <w:rsid w:val="00A76421"/>
    <w:rsid w:val="00A76A2F"/>
    <w:rsid w:val="00A77816"/>
    <w:rsid w:val="00A82AD6"/>
    <w:rsid w:val="00A83212"/>
    <w:rsid w:val="00A848CC"/>
    <w:rsid w:val="00A86604"/>
    <w:rsid w:val="00A91B1E"/>
    <w:rsid w:val="00A9207B"/>
    <w:rsid w:val="00A94669"/>
    <w:rsid w:val="00AA1795"/>
    <w:rsid w:val="00AA30A0"/>
    <w:rsid w:val="00AA58FC"/>
    <w:rsid w:val="00AA6A0D"/>
    <w:rsid w:val="00AA78A8"/>
    <w:rsid w:val="00AB3ED8"/>
    <w:rsid w:val="00AB4A2D"/>
    <w:rsid w:val="00AB5338"/>
    <w:rsid w:val="00AC0500"/>
    <w:rsid w:val="00AC45A6"/>
    <w:rsid w:val="00AC6987"/>
    <w:rsid w:val="00AC7435"/>
    <w:rsid w:val="00AD0FF3"/>
    <w:rsid w:val="00AD151F"/>
    <w:rsid w:val="00AD4EBF"/>
    <w:rsid w:val="00AD52D6"/>
    <w:rsid w:val="00AD5F5C"/>
    <w:rsid w:val="00AD7C2F"/>
    <w:rsid w:val="00AE02C5"/>
    <w:rsid w:val="00AE224B"/>
    <w:rsid w:val="00AE347A"/>
    <w:rsid w:val="00AE46E1"/>
    <w:rsid w:val="00AE55C6"/>
    <w:rsid w:val="00AE577D"/>
    <w:rsid w:val="00AE6963"/>
    <w:rsid w:val="00AE6EFC"/>
    <w:rsid w:val="00AE7110"/>
    <w:rsid w:val="00AE71E1"/>
    <w:rsid w:val="00AF0EAF"/>
    <w:rsid w:val="00AF3DDD"/>
    <w:rsid w:val="00AF3F04"/>
    <w:rsid w:val="00B01117"/>
    <w:rsid w:val="00B02D8E"/>
    <w:rsid w:val="00B052CF"/>
    <w:rsid w:val="00B10327"/>
    <w:rsid w:val="00B126FA"/>
    <w:rsid w:val="00B13C45"/>
    <w:rsid w:val="00B14229"/>
    <w:rsid w:val="00B1473A"/>
    <w:rsid w:val="00B1705F"/>
    <w:rsid w:val="00B20259"/>
    <w:rsid w:val="00B228EE"/>
    <w:rsid w:val="00B26D3B"/>
    <w:rsid w:val="00B26F76"/>
    <w:rsid w:val="00B3035C"/>
    <w:rsid w:val="00B3428D"/>
    <w:rsid w:val="00B35492"/>
    <w:rsid w:val="00B37D13"/>
    <w:rsid w:val="00B4033B"/>
    <w:rsid w:val="00B4058E"/>
    <w:rsid w:val="00B422E7"/>
    <w:rsid w:val="00B424C0"/>
    <w:rsid w:val="00B43507"/>
    <w:rsid w:val="00B46FCE"/>
    <w:rsid w:val="00B505D4"/>
    <w:rsid w:val="00B517BA"/>
    <w:rsid w:val="00B51EF1"/>
    <w:rsid w:val="00B5402F"/>
    <w:rsid w:val="00B54C10"/>
    <w:rsid w:val="00B62D7E"/>
    <w:rsid w:val="00B63649"/>
    <w:rsid w:val="00B63681"/>
    <w:rsid w:val="00B656AB"/>
    <w:rsid w:val="00B658D8"/>
    <w:rsid w:val="00B65F51"/>
    <w:rsid w:val="00B65FF3"/>
    <w:rsid w:val="00B6644F"/>
    <w:rsid w:val="00B72A2F"/>
    <w:rsid w:val="00B733B4"/>
    <w:rsid w:val="00B7361F"/>
    <w:rsid w:val="00B746E5"/>
    <w:rsid w:val="00B757D4"/>
    <w:rsid w:val="00B8698C"/>
    <w:rsid w:val="00B91DAE"/>
    <w:rsid w:val="00B93350"/>
    <w:rsid w:val="00B93C25"/>
    <w:rsid w:val="00B94A70"/>
    <w:rsid w:val="00BA1409"/>
    <w:rsid w:val="00BA1ECB"/>
    <w:rsid w:val="00BA22D0"/>
    <w:rsid w:val="00BA77D9"/>
    <w:rsid w:val="00BB0B39"/>
    <w:rsid w:val="00BB27DB"/>
    <w:rsid w:val="00BB2A66"/>
    <w:rsid w:val="00BB60B2"/>
    <w:rsid w:val="00BC1E10"/>
    <w:rsid w:val="00BC29FC"/>
    <w:rsid w:val="00BC5E9C"/>
    <w:rsid w:val="00BC7070"/>
    <w:rsid w:val="00BD4623"/>
    <w:rsid w:val="00BD5A1A"/>
    <w:rsid w:val="00BD769E"/>
    <w:rsid w:val="00BD7AE9"/>
    <w:rsid w:val="00BE0552"/>
    <w:rsid w:val="00BE1444"/>
    <w:rsid w:val="00BE27CA"/>
    <w:rsid w:val="00BE3C86"/>
    <w:rsid w:val="00BE3F48"/>
    <w:rsid w:val="00BF0BD4"/>
    <w:rsid w:val="00BF1376"/>
    <w:rsid w:val="00BF2B4D"/>
    <w:rsid w:val="00BF3DC8"/>
    <w:rsid w:val="00BF3F89"/>
    <w:rsid w:val="00BF5736"/>
    <w:rsid w:val="00BF7295"/>
    <w:rsid w:val="00BF7A86"/>
    <w:rsid w:val="00BF7B36"/>
    <w:rsid w:val="00C01AFF"/>
    <w:rsid w:val="00C029BF"/>
    <w:rsid w:val="00C03B09"/>
    <w:rsid w:val="00C03BBE"/>
    <w:rsid w:val="00C06861"/>
    <w:rsid w:val="00C06E86"/>
    <w:rsid w:val="00C10196"/>
    <w:rsid w:val="00C1191A"/>
    <w:rsid w:val="00C12993"/>
    <w:rsid w:val="00C1308A"/>
    <w:rsid w:val="00C136C2"/>
    <w:rsid w:val="00C16C95"/>
    <w:rsid w:val="00C177D4"/>
    <w:rsid w:val="00C21651"/>
    <w:rsid w:val="00C2185F"/>
    <w:rsid w:val="00C24B50"/>
    <w:rsid w:val="00C24EA4"/>
    <w:rsid w:val="00C260D6"/>
    <w:rsid w:val="00C26DA6"/>
    <w:rsid w:val="00C26FB4"/>
    <w:rsid w:val="00C27831"/>
    <w:rsid w:val="00C318D7"/>
    <w:rsid w:val="00C34D3A"/>
    <w:rsid w:val="00C362E4"/>
    <w:rsid w:val="00C374DC"/>
    <w:rsid w:val="00C37754"/>
    <w:rsid w:val="00C42F50"/>
    <w:rsid w:val="00C44BCD"/>
    <w:rsid w:val="00C47124"/>
    <w:rsid w:val="00C5443A"/>
    <w:rsid w:val="00C54DF8"/>
    <w:rsid w:val="00C54E3E"/>
    <w:rsid w:val="00C55D8E"/>
    <w:rsid w:val="00C561B9"/>
    <w:rsid w:val="00C61A8F"/>
    <w:rsid w:val="00C66048"/>
    <w:rsid w:val="00C71368"/>
    <w:rsid w:val="00C71C97"/>
    <w:rsid w:val="00C72A24"/>
    <w:rsid w:val="00C77721"/>
    <w:rsid w:val="00C803CE"/>
    <w:rsid w:val="00C81EE8"/>
    <w:rsid w:val="00C836BE"/>
    <w:rsid w:val="00C83BB2"/>
    <w:rsid w:val="00C853F1"/>
    <w:rsid w:val="00C85CD1"/>
    <w:rsid w:val="00C85E53"/>
    <w:rsid w:val="00C90385"/>
    <w:rsid w:val="00C91687"/>
    <w:rsid w:val="00C93A4C"/>
    <w:rsid w:val="00C93A95"/>
    <w:rsid w:val="00C94A24"/>
    <w:rsid w:val="00C95E8E"/>
    <w:rsid w:val="00C96E01"/>
    <w:rsid w:val="00C9707C"/>
    <w:rsid w:val="00C9729C"/>
    <w:rsid w:val="00CA07C8"/>
    <w:rsid w:val="00CA0FC2"/>
    <w:rsid w:val="00CA379B"/>
    <w:rsid w:val="00CA7765"/>
    <w:rsid w:val="00CB03B0"/>
    <w:rsid w:val="00CB2F04"/>
    <w:rsid w:val="00CB3816"/>
    <w:rsid w:val="00CB4425"/>
    <w:rsid w:val="00CB78A6"/>
    <w:rsid w:val="00CC020D"/>
    <w:rsid w:val="00CC05E5"/>
    <w:rsid w:val="00CC194F"/>
    <w:rsid w:val="00CC3840"/>
    <w:rsid w:val="00CC4A1B"/>
    <w:rsid w:val="00CC505A"/>
    <w:rsid w:val="00CC7154"/>
    <w:rsid w:val="00CD0532"/>
    <w:rsid w:val="00CD1C27"/>
    <w:rsid w:val="00CD4235"/>
    <w:rsid w:val="00CD423B"/>
    <w:rsid w:val="00CE0259"/>
    <w:rsid w:val="00CE23EB"/>
    <w:rsid w:val="00CE6A5E"/>
    <w:rsid w:val="00CF0D4D"/>
    <w:rsid w:val="00CF1186"/>
    <w:rsid w:val="00CF20D1"/>
    <w:rsid w:val="00D02AB5"/>
    <w:rsid w:val="00D05C7C"/>
    <w:rsid w:val="00D06BE3"/>
    <w:rsid w:val="00D0770C"/>
    <w:rsid w:val="00D07910"/>
    <w:rsid w:val="00D10507"/>
    <w:rsid w:val="00D130DC"/>
    <w:rsid w:val="00D1455D"/>
    <w:rsid w:val="00D17A7A"/>
    <w:rsid w:val="00D23948"/>
    <w:rsid w:val="00D26C8B"/>
    <w:rsid w:val="00D26CCE"/>
    <w:rsid w:val="00D34317"/>
    <w:rsid w:val="00D35C6C"/>
    <w:rsid w:val="00D3631A"/>
    <w:rsid w:val="00D36C02"/>
    <w:rsid w:val="00D4065F"/>
    <w:rsid w:val="00D407CF"/>
    <w:rsid w:val="00D439B0"/>
    <w:rsid w:val="00D43AF1"/>
    <w:rsid w:val="00D44793"/>
    <w:rsid w:val="00D46630"/>
    <w:rsid w:val="00D55CB6"/>
    <w:rsid w:val="00D577EA"/>
    <w:rsid w:val="00D601E4"/>
    <w:rsid w:val="00D63A3E"/>
    <w:rsid w:val="00D64234"/>
    <w:rsid w:val="00D64DBA"/>
    <w:rsid w:val="00D65FAF"/>
    <w:rsid w:val="00D70DC3"/>
    <w:rsid w:val="00D75952"/>
    <w:rsid w:val="00D75A57"/>
    <w:rsid w:val="00D75D6F"/>
    <w:rsid w:val="00D7652B"/>
    <w:rsid w:val="00D772BB"/>
    <w:rsid w:val="00D77E74"/>
    <w:rsid w:val="00D8134F"/>
    <w:rsid w:val="00D83E5E"/>
    <w:rsid w:val="00D84F57"/>
    <w:rsid w:val="00D85CFA"/>
    <w:rsid w:val="00D9499F"/>
    <w:rsid w:val="00D95708"/>
    <w:rsid w:val="00D96E98"/>
    <w:rsid w:val="00DA08F3"/>
    <w:rsid w:val="00DA2F0B"/>
    <w:rsid w:val="00DA61CF"/>
    <w:rsid w:val="00DA6778"/>
    <w:rsid w:val="00DB0DF6"/>
    <w:rsid w:val="00DB1A02"/>
    <w:rsid w:val="00DB2835"/>
    <w:rsid w:val="00DB498D"/>
    <w:rsid w:val="00DC2014"/>
    <w:rsid w:val="00DC54A4"/>
    <w:rsid w:val="00DC6007"/>
    <w:rsid w:val="00DC696E"/>
    <w:rsid w:val="00DC7299"/>
    <w:rsid w:val="00DC7553"/>
    <w:rsid w:val="00DD0CBF"/>
    <w:rsid w:val="00DD2814"/>
    <w:rsid w:val="00DD2C58"/>
    <w:rsid w:val="00DD3139"/>
    <w:rsid w:val="00DD68D0"/>
    <w:rsid w:val="00DD79E6"/>
    <w:rsid w:val="00DD7FE8"/>
    <w:rsid w:val="00DE0C39"/>
    <w:rsid w:val="00DE0D5A"/>
    <w:rsid w:val="00DE355B"/>
    <w:rsid w:val="00DE46ED"/>
    <w:rsid w:val="00DE60C5"/>
    <w:rsid w:val="00DF173E"/>
    <w:rsid w:val="00DF22F6"/>
    <w:rsid w:val="00DF5004"/>
    <w:rsid w:val="00DF519B"/>
    <w:rsid w:val="00DF7F57"/>
    <w:rsid w:val="00E01860"/>
    <w:rsid w:val="00E0471F"/>
    <w:rsid w:val="00E056EC"/>
    <w:rsid w:val="00E07492"/>
    <w:rsid w:val="00E101E3"/>
    <w:rsid w:val="00E10D9F"/>
    <w:rsid w:val="00E1735C"/>
    <w:rsid w:val="00E178E6"/>
    <w:rsid w:val="00E21255"/>
    <w:rsid w:val="00E234BA"/>
    <w:rsid w:val="00E27BC7"/>
    <w:rsid w:val="00E36B05"/>
    <w:rsid w:val="00E43B79"/>
    <w:rsid w:val="00E43D57"/>
    <w:rsid w:val="00E453E6"/>
    <w:rsid w:val="00E46C8D"/>
    <w:rsid w:val="00E4775D"/>
    <w:rsid w:val="00E60E08"/>
    <w:rsid w:val="00E61E8C"/>
    <w:rsid w:val="00E64269"/>
    <w:rsid w:val="00E6567E"/>
    <w:rsid w:val="00E65C7B"/>
    <w:rsid w:val="00E66350"/>
    <w:rsid w:val="00E70DF7"/>
    <w:rsid w:val="00E71E0E"/>
    <w:rsid w:val="00E7254C"/>
    <w:rsid w:val="00E76B58"/>
    <w:rsid w:val="00E805B4"/>
    <w:rsid w:val="00E82923"/>
    <w:rsid w:val="00E876E9"/>
    <w:rsid w:val="00E877C0"/>
    <w:rsid w:val="00E92EAF"/>
    <w:rsid w:val="00E93583"/>
    <w:rsid w:val="00EA0711"/>
    <w:rsid w:val="00EA09C2"/>
    <w:rsid w:val="00EA13DC"/>
    <w:rsid w:val="00EA1BEA"/>
    <w:rsid w:val="00EA28D1"/>
    <w:rsid w:val="00EA5455"/>
    <w:rsid w:val="00EA59D4"/>
    <w:rsid w:val="00EA63B1"/>
    <w:rsid w:val="00EB0BBC"/>
    <w:rsid w:val="00EB1227"/>
    <w:rsid w:val="00EB3802"/>
    <w:rsid w:val="00EB4741"/>
    <w:rsid w:val="00EB5C9A"/>
    <w:rsid w:val="00EC1F60"/>
    <w:rsid w:val="00EC2B49"/>
    <w:rsid w:val="00EC2D67"/>
    <w:rsid w:val="00EC6723"/>
    <w:rsid w:val="00ED0C90"/>
    <w:rsid w:val="00ED0FC4"/>
    <w:rsid w:val="00ED1621"/>
    <w:rsid w:val="00ED3540"/>
    <w:rsid w:val="00ED3ED1"/>
    <w:rsid w:val="00ED51C0"/>
    <w:rsid w:val="00EE06C5"/>
    <w:rsid w:val="00EE2CFB"/>
    <w:rsid w:val="00EE3FE7"/>
    <w:rsid w:val="00EE417E"/>
    <w:rsid w:val="00EE76C0"/>
    <w:rsid w:val="00EF0749"/>
    <w:rsid w:val="00EF5071"/>
    <w:rsid w:val="00EF6608"/>
    <w:rsid w:val="00EF7A49"/>
    <w:rsid w:val="00EF7CC7"/>
    <w:rsid w:val="00F006EA"/>
    <w:rsid w:val="00F00A78"/>
    <w:rsid w:val="00F0118F"/>
    <w:rsid w:val="00F016C6"/>
    <w:rsid w:val="00F0616A"/>
    <w:rsid w:val="00F06FD9"/>
    <w:rsid w:val="00F10F2F"/>
    <w:rsid w:val="00F11282"/>
    <w:rsid w:val="00F14C05"/>
    <w:rsid w:val="00F1520A"/>
    <w:rsid w:val="00F163D8"/>
    <w:rsid w:val="00F16872"/>
    <w:rsid w:val="00F16D3D"/>
    <w:rsid w:val="00F170B2"/>
    <w:rsid w:val="00F17B68"/>
    <w:rsid w:val="00F22B0B"/>
    <w:rsid w:val="00F23DA1"/>
    <w:rsid w:val="00F26AD8"/>
    <w:rsid w:val="00F27D90"/>
    <w:rsid w:val="00F32EAC"/>
    <w:rsid w:val="00F33258"/>
    <w:rsid w:val="00F46238"/>
    <w:rsid w:val="00F4760A"/>
    <w:rsid w:val="00F50083"/>
    <w:rsid w:val="00F53E75"/>
    <w:rsid w:val="00F60A4A"/>
    <w:rsid w:val="00F6233A"/>
    <w:rsid w:val="00F6641A"/>
    <w:rsid w:val="00F66FFC"/>
    <w:rsid w:val="00F672E8"/>
    <w:rsid w:val="00F74544"/>
    <w:rsid w:val="00F747BD"/>
    <w:rsid w:val="00F76786"/>
    <w:rsid w:val="00F77728"/>
    <w:rsid w:val="00F83C6D"/>
    <w:rsid w:val="00F85E89"/>
    <w:rsid w:val="00F95781"/>
    <w:rsid w:val="00F958B7"/>
    <w:rsid w:val="00F95BA3"/>
    <w:rsid w:val="00F967F1"/>
    <w:rsid w:val="00F96DB0"/>
    <w:rsid w:val="00FA0B57"/>
    <w:rsid w:val="00FA293E"/>
    <w:rsid w:val="00FB1D72"/>
    <w:rsid w:val="00FB39B9"/>
    <w:rsid w:val="00FB6B1F"/>
    <w:rsid w:val="00FC46D5"/>
    <w:rsid w:val="00FD2170"/>
    <w:rsid w:val="00FD27A1"/>
    <w:rsid w:val="00FD5293"/>
    <w:rsid w:val="00FD6C21"/>
    <w:rsid w:val="00FD7DBB"/>
    <w:rsid w:val="00FE0113"/>
    <w:rsid w:val="00FE477F"/>
    <w:rsid w:val="00FE5998"/>
    <w:rsid w:val="00FE6785"/>
    <w:rsid w:val="00FE70F7"/>
    <w:rsid w:val="00FF0BD9"/>
    <w:rsid w:val="00FF3051"/>
    <w:rsid w:val="00FF5D9A"/>
    <w:rsid w:val="00FF6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5F279"/>
  <w15:chartTrackingRefBased/>
  <w15:docId w15:val="{1494608F-1640-4161-8D17-3D1B2796E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92C9D"/>
    <w:pPr>
      <w:widowControl w:val="0"/>
      <w:jc w:val="both"/>
    </w:pPr>
  </w:style>
  <w:style w:type="paragraph" w:styleId="1">
    <w:name w:val="heading 1"/>
    <w:basedOn w:val="a"/>
    <w:next w:val="a"/>
    <w:link w:val="10"/>
    <w:uiPriority w:val="9"/>
    <w:qFormat/>
    <w:rsid w:val="008A44E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A44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877C0"/>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17A7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A5F1B"/>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A5F1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A5F1B"/>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A5F1B"/>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A5F1B"/>
    <w:pPr>
      <w:keepNext/>
      <w:keepLines/>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44E8"/>
    <w:rPr>
      <w:b/>
      <w:bCs/>
      <w:kern w:val="44"/>
      <w:sz w:val="44"/>
      <w:szCs w:val="44"/>
    </w:rPr>
  </w:style>
  <w:style w:type="character" w:customStyle="1" w:styleId="20">
    <w:name w:val="标题 2 字符"/>
    <w:basedOn w:val="a0"/>
    <w:link w:val="2"/>
    <w:uiPriority w:val="9"/>
    <w:semiHidden/>
    <w:rsid w:val="008A44E8"/>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E877C0"/>
    <w:rPr>
      <w:b/>
      <w:bCs/>
      <w:sz w:val="32"/>
      <w:szCs w:val="32"/>
    </w:rPr>
  </w:style>
  <w:style w:type="character" w:customStyle="1" w:styleId="40">
    <w:name w:val="标题 4 字符"/>
    <w:basedOn w:val="a0"/>
    <w:link w:val="4"/>
    <w:uiPriority w:val="9"/>
    <w:semiHidden/>
    <w:rsid w:val="00D17A7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9A5F1B"/>
    <w:rPr>
      <w:b/>
      <w:bCs/>
      <w:sz w:val="28"/>
      <w:szCs w:val="28"/>
    </w:rPr>
  </w:style>
  <w:style w:type="character" w:customStyle="1" w:styleId="60">
    <w:name w:val="标题 6 字符"/>
    <w:basedOn w:val="a0"/>
    <w:link w:val="6"/>
    <w:uiPriority w:val="9"/>
    <w:semiHidden/>
    <w:rsid w:val="009A5F1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A5F1B"/>
    <w:rPr>
      <w:b/>
      <w:bCs/>
      <w:sz w:val="24"/>
      <w:szCs w:val="24"/>
    </w:rPr>
  </w:style>
  <w:style w:type="character" w:customStyle="1" w:styleId="80">
    <w:name w:val="标题 8 字符"/>
    <w:basedOn w:val="a0"/>
    <w:link w:val="8"/>
    <w:uiPriority w:val="9"/>
    <w:semiHidden/>
    <w:rsid w:val="009A5F1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A5F1B"/>
    <w:rPr>
      <w:rFonts w:asciiTheme="majorHAnsi" w:eastAsiaTheme="majorEastAsia" w:hAnsiTheme="majorHAnsi" w:cstheme="majorBidi"/>
      <w:szCs w:val="21"/>
    </w:rPr>
  </w:style>
  <w:style w:type="paragraph" w:customStyle="1" w:styleId="--0">
    <w:name w:val="-目录题序-"/>
    <w:link w:val="--1"/>
    <w:qFormat/>
    <w:rsid w:val="0096737D"/>
    <w:rPr>
      <w:rFonts w:ascii="Times New Roman" w:hAnsi="Times New Roman" w:cs="Times New Roman"/>
      <w:sz w:val="24"/>
      <w:szCs w:val="24"/>
    </w:rPr>
  </w:style>
  <w:style w:type="character" w:customStyle="1" w:styleId="--1">
    <w:name w:val="-目录题序- 字符"/>
    <w:basedOn w:val="a0"/>
    <w:link w:val="--0"/>
    <w:rsid w:val="0096737D"/>
    <w:rPr>
      <w:rFonts w:ascii="Times New Roman" w:hAnsi="Times New Roman" w:cs="Times New Roman"/>
      <w:sz w:val="24"/>
      <w:szCs w:val="24"/>
    </w:rPr>
  </w:style>
  <w:style w:type="paragraph" w:customStyle="1" w:styleId="-1-">
    <w:name w:val="-目录1级标题-"/>
    <w:link w:val="-1-0"/>
    <w:qFormat/>
    <w:rsid w:val="0096737D"/>
    <w:rPr>
      <w:rFonts w:ascii="黑体" w:eastAsia="黑体" w:hAnsi="黑体" w:cs="Times New Roman"/>
      <w:sz w:val="24"/>
      <w:szCs w:val="24"/>
    </w:rPr>
  </w:style>
  <w:style w:type="character" w:customStyle="1" w:styleId="-1-0">
    <w:name w:val="-目录1级标题- 字符"/>
    <w:basedOn w:val="--1"/>
    <w:link w:val="-1-"/>
    <w:rsid w:val="0096737D"/>
    <w:rPr>
      <w:rFonts w:ascii="黑体" w:eastAsia="黑体" w:hAnsi="黑体" w:cs="Times New Roman"/>
      <w:sz w:val="24"/>
      <w:szCs w:val="24"/>
    </w:rPr>
  </w:style>
  <w:style w:type="paragraph" w:customStyle="1" w:styleId="-2-">
    <w:name w:val="-目录2级标题-"/>
    <w:link w:val="-2-0"/>
    <w:qFormat/>
    <w:rsid w:val="0096737D"/>
    <w:rPr>
      <w:rFonts w:ascii="宋体" w:eastAsia="宋体" w:hAnsi="宋体" w:cs="Times New Roman"/>
      <w:sz w:val="24"/>
      <w:szCs w:val="24"/>
    </w:rPr>
  </w:style>
  <w:style w:type="character" w:customStyle="1" w:styleId="-2-0">
    <w:name w:val="-目录2级标题- 字符"/>
    <w:basedOn w:val="-1-0"/>
    <w:link w:val="-2-"/>
    <w:rsid w:val="0096737D"/>
    <w:rPr>
      <w:rFonts w:ascii="宋体" w:eastAsia="宋体" w:hAnsi="宋体" w:cs="Times New Roman"/>
      <w:sz w:val="24"/>
      <w:szCs w:val="24"/>
    </w:rPr>
  </w:style>
  <w:style w:type="paragraph" w:customStyle="1" w:styleId="-3-">
    <w:name w:val="-目录3级标题-"/>
    <w:link w:val="-3-0"/>
    <w:qFormat/>
    <w:rsid w:val="0096737D"/>
    <w:rPr>
      <w:rFonts w:ascii="宋体" w:eastAsia="宋体" w:hAnsi="宋体" w:cs="Times New Roman"/>
      <w:sz w:val="24"/>
      <w:szCs w:val="24"/>
    </w:rPr>
  </w:style>
  <w:style w:type="character" w:customStyle="1" w:styleId="-3-0">
    <w:name w:val="-目录3级标题- 字符"/>
    <w:basedOn w:val="-1-0"/>
    <w:link w:val="-3-"/>
    <w:rsid w:val="0096737D"/>
    <w:rPr>
      <w:rFonts w:ascii="宋体" w:eastAsia="宋体" w:hAnsi="宋体" w:cs="Times New Roman"/>
      <w:sz w:val="24"/>
      <w:szCs w:val="24"/>
    </w:rPr>
  </w:style>
  <w:style w:type="paragraph" w:customStyle="1" w:styleId="--2">
    <w:name w:val="-目录标题-"/>
    <w:basedOn w:val="--3"/>
    <w:link w:val="--4"/>
    <w:qFormat/>
    <w:rsid w:val="00257857"/>
    <w:rPr>
      <w:b w:val="0"/>
      <w:szCs w:val="32"/>
    </w:rPr>
  </w:style>
  <w:style w:type="paragraph" w:customStyle="1" w:styleId="--3">
    <w:name w:val="-章标题-"/>
    <w:basedOn w:val="a3"/>
    <w:next w:val="--5"/>
    <w:link w:val="--6"/>
    <w:qFormat/>
    <w:rsid w:val="00584B04"/>
    <w:pPr>
      <w:spacing w:line="360" w:lineRule="auto"/>
    </w:pPr>
    <w:rPr>
      <w:rFonts w:ascii="黑体" w:eastAsia="黑体" w:hAnsi="黑体" w:cs="Times New Roman"/>
      <w:szCs w:val="24"/>
    </w:rPr>
  </w:style>
  <w:style w:type="paragraph" w:styleId="a3">
    <w:name w:val="Title"/>
    <w:basedOn w:val="a"/>
    <w:next w:val="a"/>
    <w:link w:val="a4"/>
    <w:uiPriority w:val="10"/>
    <w:qFormat/>
    <w:rsid w:val="00E877C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877C0"/>
    <w:rPr>
      <w:rFonts w:asciiTheme="majorHAnsi" w:eastAsiaTheme="majorEastAsia" w:hAnsiTheme="majorHAnsi" w:cstheme="majorBidi"/>
      <w:b/>
      <w:bCs/>
      <w:sz w:val="32"/>
      <w:szCs w:val="32"/>
    </w:rPr>
  </w:style>
  <w:style w:type="paragraph" w:customStyle="1" w:styleId="--5">
    <w:name w:val="-正文-"/>
    <w:basedOn w:val="a"/>
    <w:link w:val="--7"/>
    <w:qFormat/>
    <w:rsid w:val="006E2738"/>
    <w:pPr>
      <w:spacing w:line="360" w:lineRule="auto"/>
      <w:ind w:firstLineChars="200" w:firstLine="200"/>
    </w:pPr>
    <w:rPr>
      <w:rFonts w:ascii="Times New Roman" w:eastAsia="宋体" w:hAnsi="Times New Roman"/>
      <w:sz w:val="24"/>
    </w:rPr>
  </w:style>
  <w:style w:type="character" w:customStyle="1" w:styleId="--7">
    <w:name w:val="-正文- 字符"/>
    <w:basedOn w:val="a0"/>
    <w:link w:val="--5"/>
    <w:rsid w:val="006E2738"/>
    <w:rPr>
      <w:rFonts w:ascii="Times New Roman" w:eastAsia="宋体" w:hAnsi="Times New Roman"/>
      <w:sz w:val="24"/>
    </w:rPr>
  </w:style>
  <w:style w:type="character" w:customStyle="1" w:styleId="--6">
    <w:name w:val="-章标题- 字符"/>
    <w:basedOn w:val="a0"/>
    <w:link w:val="--3"/>
    <w:rsid w:val="00584B04"/>
    <w:rPr>
      <w:rFonts w:ascii="黑体" w:eastAsia="黑体" w:hAnsi="黑体" w:cs="Times New Roman"/>
      <w:b/>
      <w:bCs/>
      <w:sz w:val="32"/>
      <w:szCs w:val="24"/>
    </w:rPr>
  </w:style>
  <w:style w:type="character" w:customStyle="1" w:styleId="--4">
    <w:name w:val="-目录标题- 字符"/>
    <w:basedOn w:val="--1"/>
    <w:link w:val="--2"/>
    <w:rsid w:val="00257857"/>
    <w:rPr>
      <w:rFonts w:ascii="黑体" w:eastAsia="黑体" w:hAnsi="黑体" w:cs="Times New Roman"/>
      <w:bCs/>
      <w:sz w:val="32"/>
      <w:szCs w:val="32"/>
    </w:rPr>
  </w:style>
  <w:style w:type="paragraph" w:customStyle="1" w:styleId="--8">
    <w:name w:val="-封面题目-"/>
    <w:link w:val="--9"/>
    <w:qFormat/>
    <w:rsid w:val="00B3035C"/>
    <w:pPr>
      <w:jc w:val="center"/>
    </w:pPr>
    <w:rPr>
      <w:rFonts w:ascii="黑体" w:eastAsia="黑体" w:hAnsi="黑体" w:cs="Times New Roman"/>
      <w:b/>
      <w:sz w:val="44"/>
      <w:szCs w:val="24"/>
    </w:rPr>
  </w:style>
  <w:style w:type="character" w:customStyle="1" w:styleId="--9">
    <w:name w:val="-封面题目- 字符"/>
    <w:basedOn w:val="-1-0"/>
    <w:link w:val="--8"/>
    <w:rsid w:val="00B3035C"/>
    <w:rPr>
      <w:rFonts w:ascii="黑体" w:eastAsia="黑体" w:hAnsi="黑体" w:cs="Times New Roman"/>
      <w:b/>
      <w:sz w:val="44"/>
      <w:szCs w:val="24"/>
    </w:rPr>
  </w:style>
  <w:style w:type="paragraph" w:customStyle="1" w:styleId="--a">
    <w:name w:val="-节标题-"/>
    <w:basedOn w:val="2"/>
    <w:next w:val="--5"/>
    <w:link w:val="--b"/>
    <w:qFormat/>
    <w:rsid w:val="006E2738"/>
    <w:pPr>
      <w:spacing w:beforeLines="50" w:before="50" w:afterLines="50" w:after="50" w:line="360" w:lineRule="auto"/>
    </w:pPr>
    <w:rPr>
      <w:rFonts w:ascii="黑体" w:eastAsia="黑体" w:hAnsi="黑体" w:cs="Times New Roman"/>
      <w:sz w:val="24"/>
      <w:szCs w:val="24"/>
    </w:rPr>
  </w:style>
  <w:style w:type="character" w:customStyle="1" w:styleId="--b">
    <w:name w:val="-节标题- 字符"/>
    <w:basedOn w:val="a0"/>
    <w:link w:val="--a"/>
    <w:rsid w:val="006E2738"/>
    <w:rPr>
      <w:rFonts w:ascii="黑体" w:eastAsia="黑体" w:hAnsi="黑体" w:cs="Times New Roman"/>
      <w:b/>
      <w:bCs/>
      <w:sz w:val="24"/>
      <w:szCs w:val="24"/>
    </w:rPr>
  </w:style>
  <w:style w:type="paragraph" w:customStyle="1" w:styleId="--c">
    <w:name w:val="-条标题-"/>
    <w:basedOn w:val="3"/>
    <w:next w:val="--5"/>
    <w:link w:val="--d"/>
    <w:qFormat/>
    <w:rsid w:val="006E2738"/>
    <w:pPr>
      <w:spacing w:beforeLines="50" w:before="50" w:afterLines="50" w:after="50" w:line="360" w:lineRule="auto"/>
    </w:pPr>
    <w:rPr>
      <w:rFonts w:ascii="Times New Roman" w:eastAsia="黑体" w:hAnsi="Times New Roman" w:cs="Times New Roman"/>
      <w:b w:val="0"/>
      <w:sz w:val="24"/>
      <w:szCs w:val="24"/>
    </w:rPr>
  </w:style>
  <w:style w:type="character" w:customStyle="1" w:styleId="--d">
    <w:name w:val="-条标题- 字符"/>
    <w:basedOn w:val="a0"/>
    <w:link w:val="--c"/>
    <w:rsid w:val="006E2738"/>
    <w:rPr>
      <w:rFonts w:ascii="Times New Roman" w:eastAsia="黑体" w:hAnsi="Times New Roman" w:cs="Times New Roman"/>
      <w:bCs/>
      <w:sz w:val="24"/>
      <w:szCs w:val="24"/>
    </w:rPr>
  </w:style>
  <w:style w:type="character" w:customStyle="1" w:styleId="--e">
    <w:name w:val="-页码-"/>
    <w:basedOn w:val="a5"/>
    <w:uiPriority w:val="1"/>
    <w:qFormat/>
    <w:rsid w:val="00E877C0"/>
    <w:rPr>
      <w:rFonts w:ascii="Times New Roman" w:eastAsia="Times New Roman" w:hAnsi="Times New Roman"/>
      <w:sz w:val="18"/>
      <w:szCs w:val="18"/>
    </w:rPr>
  </w:style>
  <w:style w:type="character" w:styleId="a5">
    <w:name w:val="page number"/>
    <w:basedOn w:val="a0"/>
    <w:uiPriority w:val="99"/>
    <w:semiHidden/>
    <w:unhideWhenUsed/>
    <w:rsid w:val="00E877C0"/>
  </w:style>
  <w:style w:type="paragraph" w:customStyle="1" w:styleId="--f">
    <w:name w:val="-图题-"/>
    <w:next w:val="--5"/>
    <w:link w:val="--f0"/>
    <w:qFormat/>
    <w:rsid w:val="00E64269"/>
    <w:pPr>
      <w:spacing w:line="360" w:lineRule="auto"/>
      <w:jc w:val="center"/>
    </w:pPr>
    <w:rPr>
      <w:rFonts w:ascii="Times New Roman" w:eastAsia="宋体" w:hAnsi="Times New Roman"/>
    </w:rPr>
  </w:style>
  <w:style w:type="character" w:customStyle="1" w:styleId="--f0">
    <w:name w:val="-图题- 字符"/>
    <w:basedOn w:val="a0"/>
    <w:link w:val="--f"/>
    <w:rsid w:val="00E64269"/>
    <w:rPr>
      <w:rFonts w:ascii="Times New Roman" w:eastAsia="宋体" w:hAnsi="Times New Roman"/>
      <w:szCs w:val="21"/>
    </w:rPr>
  </w:style>
  <w:style w:type="paragraph" w:customStyle="1" w:styleId="--f1">
    <w:name w:val="-图注-"/>
    <w:next w:val="--5"/>
    <w:link w:val="--f2"/>
    <w:qFormat/>
    <w:rsid w:val="00E64269"/>
    <w:pPr>
      <w:spacing w:line="360" w:lineRule="auto"/>
      <w:jc w:val="center"/>
    </w:pPr>
    <w:rPr>
      <w:rFonts w:ascii="Times New Roman" w:eastAsia="宋体" w:hAnsi="Times New Roman"/>
      <w:sz w:val="18"/>
    </w:rPr>
  </w:style>
  <w:style w:type="character" w:customStyle="1" w:styleId="--f2">
    <w:name w:val="-图注- 字符"/>
    <w:basedOn w:val="a0"/>
    <w:link w:val="--f1"/>
    <w:rsid w:val="00E64269"/>
    <w:rPr>
      <w:rFonts w:ascii="Times New Roman" w:eastAsia="宋体" w:hAnsi="Times New Roman"/>
      <w:sz w:val="18"/>
      <w:szCs w:val="21"/>
    </w:rPr>
  </w:style>
  <w:style w:type="paragraph" w:styleId="a6">
    <w:name w:val="Date"/>
    <w:basedOn w:val="a"/>
    <w:next w:val="a"/>
    <w:link w:val="a7"/>
    <w:uiPriority w:val="99"/>
    <w:semiHidden/>
    <w:unhideWhenUsed/>
    <w:rsid w:val="00C66048"/>
    <w:pPr>
      <w:ind w:leftChars="2500" w:left="100"/>
    </w:pPr>
  </w:style>
  <w:style w:type="character" w:customStyle="1" w:styleId="a7">
    <w:name w:val="日期 字符"/>
    <w:basedOn w:val="a0"/>
    <w:link w:val="a6"/>
    <w:uiPriority w:val="99"/>
    <w:semiHidden/>
    <w:rsid w:val="00C66048"/>
  </w:style>
  <w:style w:type="paragraph" w:customStyle="1" w:styleId="--f3">
    <w:name w:val="-关键词-"/>
    <w:next w:val="--5"/>
    <w:link w:val="--f4"/>
    <w:qFormat/>
    <w:rsid w:val="002E1E34"/>
    <w:pPr>
      <w:ind w:firstLineChars="200" w:firstLine="200"/>
    </w:pPr>
    <w:rPr>
      <w:rFonts w:ascii="Times New Roman" w:eastAsia="黑体" w:hAnsi="Times New Roman"/>
      <w:b/>
      <w:sz w:val="28"/>
    </w:rPr>
  </w:style>
  <w:style w:type="character" w:customStyle="1" w:styleId="--f4">
    <w:name w:val="-关键词- 字符"/>
    <w:basedOn w:val="a0"/>
    <w:link w:val="--f3"/>
    <w:rsid w:val="002E1E34"/>
    <w:rPr>
      <w:rFonts w:ascii="Times New Roman" w:eastAsia="黑体" w:hAnsi="Times New Roman"/>
      <w:b/>
      <w:sz w:val="28"/>
    </w:rPr>
  </w:style>
  <w:style w:type="paragraph" w:customStyle="1" w:styleId="--f5">
    <w:name w:val="-摘要标题-"/>
    <w:basedOn w:val="1"/>
    <w:next w:val="--5"/>
    <w:link w:val="--f6"/>
    <w:qFormat/>
    <w:rsid w:val="00A45D1E"/>
    <w:pPr>
      <w:spacing w:beforeLines="50" w:before="50" w:afterLines="50" w:after="50" w:line="360" w:lineRule="auto"/>
      <w:jc w:val="center"/>
    </w:pPr>
    <w:rPr>
      <w:rFonts w:ascii="Times New Roman" w:eastAsia="黑体" w:hAnsi="Times New Roman" w:cs="Times New Roman"/>
      <w:b w:val="0"/>
      <w:bCs w:val="0"/>
      <w:sz w:val="32"/>
      <w:szCs w:val="32"/>
    </w:rPr>
  </w:style>
  <w:style w:type="character" w:customStyle="1" w:styleId="--f6">
    <w:name w:val="-摘要标题- 字符"/>
    <w:basedOn w:val="a0"/>
    <w:link w:val="--f5"/>
    <w:rsid w:val="00A45D1E"/>
    <w:rPr>
      <w:rFonts w:ascii="Times New Roman" w:eastAsia="黑体" w:hAnsi="Times New Roman" w:cs="Times New Roman"/>
      <w:kern w:val="44"/>
      <w:sz w:val="32"/>
      <w:szCs w:val="32"/>
    </w:rPr>
  </w:style>
  <w:style w:type="paragraph" w:styleId="TOC2">
    <w:name w:val="toc 2"/>
    <w:next w:val="a"/>
    <w:autoRedefine/>
    <w:uiPriority w:val="39"/>
    <w:unhideWhenUsed/>
    <w:rsid w:val="00FA293E"/>
    <w:pPr>
      <w:spacing w:line="360" w:lineRule="auto"/>
      <w:ind w:leftChars="200" w:left="200"/>
    </w:pPr>
    <w:rPr>
      <w:rFonts w:ascii="Times New Roman" w:eastAsia="宋体" w:hAnsi="Times New Roman"/>
      <w:sz w:val="24"/>
    </w:rPr>
  </w:style>
  <w:style w:type="paragraph" w:styleId="TOC1">
    <w:name w:val="toc 1"/>
    <w:next w:val="a"/>
    <w:uiPriority w:val="39"/>
    <w:unhideWhenUsed/>
    <w:rsid w:val="00334477"/>
    <w:pPr>
      <w:spacing w:line="360" w:lineRule="auto"/>
    </w:pPr>
    <w:rPr>
      <w:rFonts w:ascii="Times New Roman" w:eastAsia="黑体" w:hAnsi="Times New Roman"/>
      <w:sz w:val="24"/>
    </w:rPr>
  </w:style>
  <w:style w:type="paragraph" w:styleId="TOC3">
    <w:name w:val="toc 3"/>
    <w:next w:val="a"/>
    <w:autoRedefine/>
    <w:uiPriority w:val="39"/>
    <w:unhideWhenUsed/>
    <w:rsid w:val="00FA293E"/>
    <w:pPr>
      <w:spacing w:line="360" w:lineRule="auto"/>
      <w:ind w:leftChars="400" w:left="400"/>
    </w:pPr>
    <w:rPr>
      <w:rFonts w:ascii="Times New Roman" w:eastAsia="宋体" w:hAnsi="Times New Roman"/>
      <w:sz w:val="24"/>
    </w:rPr>
  </w:style>
  <w:style w:type="character" w:styleId="a8">
    <w:name w:val="Hyperlink"/>
    <w:basedOn w:val="a0"/>
    <w:uiPriority w:val="99"/>
    <w:unhideWhenUsed/>
    <w:rsid w:val="00BE1444"/>
    <w:rPr>
      <w:color w:val="0563C1" w:themeColor="hyperlink"/>
      <w:u w:val="single"/>
    </w:rPr>
  </w:style>
  <w:style w:type="paragraph" w:styleId="TOC">
    <w:name w:val="TOC Heading"/>
    <w:basedOn w:val="1"/>
    <w:next w:val="a"/>
    <w:uiPriority w:val="39"/>
    <w:unhideWhenUsed/>
    <w:qFormat/>
    <w:rsid w:val="000F7E5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9">
    <w:name w:val="header"/>
    <w:basedOn w:val="a"/>
    <w:link w:val="aa"/>
    <w:uiPriority w:val="99"/>
    <w:unhideWhenUsed/>
    <w:rsid w:val="00B6364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B63649"/>
    <w:rPr>
      <w:sz w:val="18"/>
      <w:szCs w:val="18"/>
    </w:rPr>
  </w:style>
  <w:style w:type="paragraph" w:styleId="ab">
    <w:name w:val="footer"/>
    <w:basedOn w:val="a"/>
    <w:link w:val="ac"/>
    <w:uiPriority w:val="99"/>
    <w:unhideWhenUsed/>
    <w:rsid w:val="00B63649"/>
    <w:pPr>
      <w:tabs>
        <w:tab w:val="center" w:pos="4153"/>
        <w:tab w:val="right" w:pos="8306"/>
      </w:tabs>
      <w:snapToGrid w:val="0"/>
      <w:jc w:val="left"/>
    </w:pPr>
    <w:rPr>
      <w:sz w:val="18"/>
      <w:szCs w:val="18"/>
    </w:rPr>
  </w:style>
  <w:style w:type="character" w:customStyle="1" w:styleId="ac">
    <w:name w:val="页脚 字符"/>
    <w:basedOn w:val="a0"/>
    <w:link w:val="ab"/>
    <w:uiPriority w:val="99"/>
    <w:rsid w:val="00B63649"/>
    <w:rPr>
      <w:sz w:val="18"/>
      <w:szCs w:val="18"/>
    </w:rPr>
  </w:style>
  <w:style w:type="character" w:styleId="ad">
    <w:name w:val="FollowedHyperlink"/>
    <w:basedOn w:val="a0"/>
    <w:uiPriority w:val="99"/>
    <w:semiHidden/>
    <w:unhideWhenUsed/>
    <w:rsid w:val="008202F1"/>
    <w:rPr>
      <w:color w:val="954F72" w:themeColor="followedHyperlink"/>
      <w:u w:val="single"/>
    </w:rPr>
  </w:style>
  <w:style w:type="character" w:customStyle="1" w:styleId="annotation">
    <w:name w:val="annotation"/>
    <w:basedOn w:val="a0"/>
    <w:rsid w:val="00AA30A0"/>
  </w:style>
  <w:style w:type="character" w:customStyle="1" w:styleId="keyword">
    <w:name w:val="keyword"/>
    <w:basedOn w:val="a0"/>
    <w:rsid w:val="00AA30A0"/>
  </w:style>
  <w:style w:type="paragraph" w:styleId="HTML">
    <w:name w:val="HTML Preformatted"/>
    <w:basedOn w:val="a"/>
    <w:link w:val="HTML0"/>
    <w:uiPriority w:val="99"/>
    <w:unhideWhenUsed/>
    <w:rsid w:val="00F06F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06FD9"/>
    <w:rPr>
      <w:rFonts w:ascii="宋体" w:eastAsia="宋体" w:hAnsi="宋体" w:cs="宋体"/>
      <w:kern w:val="0"/>
      <w:sz w:val="24"/>
      <w:szCs w:val="24"/>
    </w:rPr>
  </w:style>
  <w:style w:type="paragraph" w:customStyle="1" w:styleId="--f7">
    <w:name w:val="-款标题-"/>
    <w:basedOn w:val="4"/>
    <w:next w:val="--5"/>
    <w:link w:val="--f8"/>
    <w:qFormat/>
    <w:rsid w:val="00FF3051"/>
    <w:pPr>
      <w:spacing w:before="0" w:after="0" w:line="360" w:lineRule="auto"/>
      <w:ind w:firstLineChars="200" w:firstLine="200"/>
    </w:pPr>
    <w:rPr>
      <w:rFonts w:ascii="Times New Roman" w:eastAsia="宋体" w:hAnsi="Times New Roman"/>
      <w:b w:val="0"/>
      <w:sz w:val="24"/>
    </w:rPr>
  </w:style>
  <w:style w:type="character" w:customStyle="1" w:styleId="--f8">
    <w:name w:val="-款标题- 字符"/>
    <w:basedOn w:val="40"/>
    <w:link w:val="--f7"/>
    <w:rsid w:val="00FF3051"/>
    <w:rPr>
      <w:rFonts w:ascii="Times New Roman" w:eastAsia="宋体" w:hAnsi="Times New Roman" w:cstheme="majorBidi"/>
      <w:b w:val="0"/>
      <w:bCs/>
      <w:sz w:val="24"/>
      <w:szCs w:val="28"/>
    </w:rPr>
  </w:style>
  <w:style w:type="paragraph" w:styleId="TOC4">
    <w:name w:val="toc 4"/>
    <w:basedOn w:val="a"/>
    <w:next w:val="a"/>
    <w:autoRedefine/>
    <w:uiPriority w:val="39"/>
    <w:unhideWhenUsed/>
    <w:rsid w:val="00122710"/>
    <w:pPr>
      <w:ind w:leftChars="600" w:left="1260"/>
    </w:pPr>
  </w:style>
  <w:style w:type="table" w:styleId="ae">
    <w:name w:val="Table Grid"/>
    <w:basedOn w:val="a1"/>
    <w:uiPriority w:val="39"/>
    <w:rsid w:val="00C177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9">
    <w:name w:val="-项标题-"/>
    <w:basedOn w:val="5"/>
    <w:next w:val="--5"/>
    <w:link w:val="--fa"/>
    <w:qFormat/>
    <w:rsid w:val="00192C9D"/>
    <w:pPr>
      <w:spacing w:before="0" w:after="0" w:line="360" w:lineRule="auto"/>
      <w:ind w:firstLineChars="200" w:firstLine="200"/>
      <w:jc w:val="left"/>
    </w:pPr>
    <w:rPr>
      <w:rFonts w:ascii="Times New Roman" w:eastAsia="宋体" w:hAnsi="Times New Roman"/>
      <w:b w:val="0"/>
      <w:sz w:val="24"/>
    </w:rPr>
  </w:style>
  <w:style w:type="character" w:customStyle="1" w:styleId="--fa">
    <w:name w:val="-项标题- 字符"/>
    <w:basedOn w:val="50"/>
    <w:link w:val="--f9"/>
    <w:rsid w:val="00192C9D"/>
    <w:rPr>
      <w:rFonts w:ascii="Times New Roman" w:eastAsia="宋体" w:hAnsi="Times New Roman"/>
      <w:b w:val="0"/>
      <w:bCs/>
      <w:sz w:val="24"/>
      <w:szCs w:val="28"/>
    </w:rPr>
  </w:style>
  <w:style w:type="paragraph" w:customStyle="1" w:styleId="--">
    <w:name w:val="-参考文献正文-"/>
    <w:basedOn w:val="a"/>
    <w:link w:val="--fb"/>
    <w:qFormat/>
    <w:rsid w:val="00EE06C5"/>
    <w:pPr>
      <w:numPr>
        <w:numId w:val="8"/>
      </w:numPr>
      <w:spacing w:line="360" w:lineRule="auto"/>
      <w:ind w:left="567" w:hanging="567"/>
      <w:jc w:val="left"/>
    </w:pPr>
    <w:rPr>
      <w:rFonts w:ascii="Times New Roman" w:eastAsia="宋体" w:hAnsi="Times New Roman"/>
      <w:sz w:val="24"/>
    </w:rPr>
  </w:style>
  <w:style w:type="character" w:customStyle="1" w:styleId="--fb">
    <w:name w:val="-参考文献正文- 字符"/>
    <w:basedOn w:val="a0"/>
    <w:link w:val="--"/>
    <w:rsid w:val="00EE06C5"/>
    <w:rPr>
      <w:rFonts w:ascii="Times New Roman" w:eastAsia="宋体" w:hAnsi="Times New Roman"/>
      <w:sz w:val="24"/>
    </w:rPr>
  </w:style>
  <w:style w:type="paragraph" w:customStyle="1" w:styleId="af">
    <w:name w:val="表题"/>
    <w:basedOn w:val="--f"/>
    <w:link w:val="af0"/>
    <w:qFormat/>
    <w:rsid w:val="00EC1F60"/>
    <w:rPr>
      <w:rFonts w:eastAsia="黑体"/>
      <w:b/>
    </w:rPr>
  </w:style>
  <w:style w:type="table" w:customStyle="1" w:styleId="af1">
    <w:name w:val="表格内容"/>
    <w:basedOn w:val="a1"/>
    <w:uiPriority w:val="99"/>
    <w:rsid w:val="00EC1F60"/>
    <w:pPr>
      <w:jc w:val="center"/>
    </w:pPr>
    <w:rPr>
      <w:rFonts w:ascii="NewRoman" w:eastAsia="宋体" w:hAnsi="NewRoman"/>
    </w:rPr>
    <w:tblPr>
      <w:jc w:val="center"/>
      <w:tblBorders>
        <w:top w:val="single" w:sz="4" w:space="0" w:color="auto"/>
        <w:bottom w:val="single" w:sz="4" w:space="0" w:color="auto"/>
        <w:insideH w:val="single" w:sz="4" w:space="0" w:color="auto"/>
        <w:insideV w:val="single" w:sz="4" w:space="0" w:color="auto"/>
      </w:tblBorders>
    </w:tblPr>
    <w:trPr>
      <w:jc w:val="center"/>
    </w:trPr>
    <w:tcPr>
      <w:vAlign w:val="center"/>
    </w:tcPr>
  </w:style>
  <w:style w:type="character" w:customStyle="1" w:styleId="af0">
    <w:name w:val="表题 字符"/>
    <w:basedOn w:val="--f0"/>
    <w:link w:val="af"/>
    <w:rsid w:val="00EC1F60"/>
    <w:rPr>
      <w:rFonts w:ascii="Times New Roman" w:eastAsia="黑体" w:hAnsi="Times New Roman"/>
      <w:b/>
      <w:szCs w:val="21"/>
    </w:rPr>
  </w:style>
  <w:style w:type="character" w:styleId="af2">
    <w:name w:val="Unresolved Mention"/>
    <w:basedOn w:val="a0"/>
    <w:uiPriority w:val="99"/>
    <w:semiHidden/>
    <w:unhideWhenUsed/>
    <w:rsid w:val="006F2A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11296">
      <w:bodyDiv w:val="1"/>
      <w:marLeft w:val="0"/>
      <w:marRight w:val="0"/>
      <w:marTop w:val="0"/>
      <w:marBottom w:val="0"/>
      <w:divBdr>
        <w:top w:val="none" w:sz="0" w:space="0" w:color="auto"/>
        <w:left w:val="none" w:sz="0" w:space="0" w:color="auto"/>
        <w:bottom w:val="none" w:sz="0" w:space="0" w:color="auto"/>
        <w:right w:val="none" w:sz="0" w:space="0" w:color="auto"/>
      </w:divBdr>
    </w:div>
    <w:div w:id="30153121">
      <w:bodyDiv w:val="1"/>
      <w:marLeft w:val="0"/>
      <w:marRight w:val="0"/>
      <w:marTop w:val="0"/>
      <w:marBottom w:val="0"/>
      <w:divBdr>
        <w:top w:val="none" w:sz="0" w:space="0" w:color="auto"/>
        <w:left w:val="none" w:sz="0" w:space="0" w:color="auto"/>
        <w:bottom w:val="none" w:sz="0" w:space="0" w:color="auto"/>
        <w:right w:val="none" w:sz="0" w:space="0" w:color="auto"/>
      </w:divBdr>
    </w:div>
    <w:div w:id="37165824">
      <w:bodyDiv w:val="1"/>
      <w:marLeft w:val="0"/>
      <w:marRight w:val="0"/>
      <w:marTop w:val="0"/>
      <w:marBottom w:val="0"/>
      <w:divBdr>
        <w:top w:val="none" w:sz="0" w:space="0" w:color="auto"/>
        <w:left w:val="none" w:sz="0" w:space="0" w:color="auto"/>
        <w:bottom w:val="none" w:sz="0" w:space="0" w:color="auto"/>
        <w:right w:val="none" w:sz="0" w:space="0" w:color="auto"/>
      </w:divBdr>
    </w:div>
    <w:div w:id="38358066">
      <w:bodyDiv w:val="1"/>
      <w:marLeft w:val="0"/>
      <w:marRight w:val="0"/>
      <w:marTop w:val="0"/>
      <w:marBottom w:val="0"/>
      <w:divBdr>
        <w:top w:val="none" w:sz="0" w:space="0" w:color="auto"/>
        <w:left w:val="none" w:sz="0" w:space="0" w:color="auto"/>
        <w:bottom w:val="none" w:sz="0" w:space="0" w:color="auto"/>
        <w:right w:val="none" w:sz="0" w:space="0" w:color="auto"/>
      </w:divBdr>
    </w:div>
    <w:div w:id="96876909">
      <w:bodyDiv w:val="1"/>
      <w:marLeft w:val="0"/>
      <w:marRight w:val="0"/>
      <w:marTop w:val="0"/>
      <w:marBottom w:val="0"/>
      <w:divBdr>
        <w:top w:val="none" w:sz="0" w:space="0" w:color="auto"/>
        <w:left w:val="none" w:sz="0" w:space="0" w:color="auto"/>
        <w:bottom w:val="none" w:sz="0" w:space="0" w:color="auto"/>
        <w:right w:val="none" w:sz="0" w:space="0" w:color="auto"/>
      </w:divBdr>
    </w:div>
    <w:div w:id="168955972">
      <w:bodyDiv w:val="1"/>
      <w:marLeft w:val="0"/>
      <w:marRight w:val="0"/>
      <w:marTop w:val="0"/>
      <w:marBottom w:val="0"/>
      <w:divBdr>
        <w:top w:val="none" w:sz="0" w:space="0" w:color="auto"/>
        <w:left w:val="none" w:sz="0" w:space="0" w:color="auto"/>
        <w:bottom w:val="none" w:sz="0" w:space="0" w:color="auto"/>
        <w:right w:val="none" w:sz="0" w:space="0" w:color="auto"/>
      </w:divBdr>
    </w:div>
    <w:div w:id="186988220">
      <w:bodyDiv w:val="1"/>
      <w:marLeft w:val="0"/>
      <w:marRight w:val="0"/>
      <w:marTop w:val="0"/>
      <w:marBottom w:val="0"/>
      <w:divBdr>
        <w:top w:val="none" w:sz="0" w:space="0" w:color="auto"/>
        <w:left w:val="none" w:sz="0" w:space="0" w:color="auto"/>
        <w:bottom w:val="none" w:sz="0" w:space="0" w:color="auto"/>
        <w:right w:val="none" w:sz="0" w:space="0" w:color="auto"/>
      </w:divBdr>
    </w:div>
    <w:div w:id="227302965">
      <w:bodyDiv w:val="1"/>
      <w:marLeft w:val="0"/>
      <w:marRight w:val="0"/>
      <w:marTop w:val="0"/>
      <w:marBottom w:val="0"/>
      <w:divBdr>
        <w:top w:val="none" w:sz="0" w:space="0" w:color="auto"/>
        <w:left w:val="none" w:sz="0" w:space="0" w:color="auto"/>
        <w:bottom w:val="none" w:sz="0" w:space="0" w:color="auto"/>
        <w:right w:val="none" w:sz="0" w:space="0" w:color="auto"/>
      </w:divBdr>
    </w:div>
    <w:div w:id="259946081">
      <w:bodyDiv w:val="1"/>
      <w:marLeft w:val="0"/>
      <w:marRight w:val="0"/>
      <w:marTop w:val="0"/>
      <w:marBottom w:val="0"/>
      <w:divBdr>
        <w:top w:val="none" w:sz="0" w:space="0" w:color="auto"/>
        <w:left w:val="none" w:sz="0" w:space="0" w:color="auto"/>
        <w:bottom w:val="none" w:sz="0" w:space="0" w:color="auto"/>
        <w:right w:val="none" w:sz="0" w:space="0" w:color="auto"/>
      </w:divBdr>
    </w:div>
    <w:div w:id="264314402">
      <w:bodyDiv w:val="1"/>
      <w:marLeft w:val="0"/>
      <w:marRight w:val="0"/>
      <w:marTop w:val="0"/>
      <w:marBottom w:val="0"/>
      <w:divBdr>
        <w:top w:val="none" w:sz="0" w:space="0" w:color="auto"/>
        <w:left w:val="none" w:sz="0" w:space="0" w:color="auto"/>
        <w:bottom w:val="none" w:sz="0" w:space="0" w:color="auto"/>
        <w:right w:val="none" w:sz="0" w:space="0" w:color="auto"/>
      </w:divBdr>
    </w:div>
    <w:div w:id="273363615">
      <w:bodyDiv w:val="1"/>
      <w:marLeft w:val="0"/>
      <w:marRight w:val="0"/>
      <w:marTop w:val="0"/>
      <w:marBottom w:val="0"/>
      <w:divBdr>
        <w:top w:val="none" w:sz="0" w:space="0" w:color="auto"/>
        <w:left w:val="none" w:sz="0" w:space="0" w:color="auto"/>
        <w:bottom w:val="none" w:sz="0" w:space="0" w:color="auto"/>
        <w:right w:val="none" w:sz="0" w:space="0" w:color="auto"/>
      </w:divBdr>
    </w:div>
    <w:div w:id="301473005">
      <w:bodyDiv w:val="1"/>
      <w:marLeft w:val="0"/>
      <w:marRight w:val="0"/>
      <w:marTop w:val="0"/>
      <w:marBottom w:val="0"/>
      <w:divBdr>
        <w:top w:val="none" w:sz="0" w:space="0" w:color="auto"/>
        <w:left w:val="none" w:sz="0" w:space="0" w:color="auto"/>
        <w:bottom w:val="none" w:sz="0" w:space="0" w:color="auto"/>
        <w:right w:val="none" w:sz="0" w:space="0" w:color="auto"/>
      </w:divBdr>
    </w:div>
    <w:div w:id="320279827">
      <w:bodyDiv w:val="1"/>
      <w:marLeft w:val="0"/>
      <w:marRight w:val="0"/>
      <w:marTop w:val="0"/>
      <w:marBottom w:val="0"/>
      <w:divBdr>
        <w:top w:val="none" w:sz="0" w:space="0" w:color="auto"/>
        <w:left w:val="none" w:sz="0" w:space="0" w:color="auto"/>
        <w:bottom w:val="none" w:sz="0" w:space="0" w:color="auto"/>
        <w:right w:val="none" w:sz="0" w:space="0" w:color="auto"/>
      </w:divBdr>
    </w:div>
    <w:div w:id="355279942">
      <w:bodyDiv w:val="1"/>
      <w:marLeft w:val="0"/>
      <w:marRight w:val="0"/>
      <w:marTop w:val="0"/>
      <w:marBottom w:val="0"/>
      <w:divBdr>
        <w:top w:val="none" w:sz="0" w:space="0" w:color="auto"/>
        <w:left w:val="none" w:sz="0" w:space="0" w:color="auto"/>
        <w:bottom w:val="none" w:sz="0" w:space="0" w:color="auto"/>
        <w:right w:val="none" w:sz="0" w:space="0" w:color="auto"/>
      </w:divBdr>
    </w:div>
    <w:div w:id="427651891">
      <w:bodyDiv w:val="1"/>
      <w:marLeft w:val="0"/>
      <w:marRight w:val="0"/>
      <w:marTop w:val="0"/>
      <w:marBottom w:val="0"/>
      <w:divBdr>
        <w:top w:val="none" w:sz="0" w:space="0" w:color="auto"/>
        <w:left w:val="none" w:sz="0" w:space="0" w:color="auto"/>
        <w:bottom w:val="none" w:sz="0" w:space="0" w:color="auto"/>
        <w:right w:val="none" w:sz="0" w:space="0" w:color="auto"/>
      </w:divBdr>
    </w:div>
    <w:div w:id="430206824">
      <w:bodyDiv w:val="1"/>
      <w:marLeft w:val="0"/>
      <w:marRight w:val="0"/>
      <w:marTop w:val="0"/>
      <w:marBottom w:val="0"/>
      <w:divBdr>
        <w:top w:val="none" w:sz="0" w:space="0" w:color="auto"/>
        <w:left w:val="none" w:sz="0" w:space="0" w:color="auto"/>
        <w:bottom w:val="none" w:sz="0" w:space="0" w:color="auto"/>
        <w:right w:val="none" w:sz="0" w:space="0" w:color="auto"/>
      </w:divBdr>
    </w:div>
    <w:div w:id="457451588">
      <w:bodyDiv w:val="1"/>
      <w:marLeft w:val="0"/>
      <w:marRight w:val="0"/>
      <w:marTop w:val="0"/>
      <w:marBottom w:val="0"/>
      <w:divBdr>
        <w:top w:val="none" w:sz="0" w:space="0" w:color="auto"/>
        <w:left w:val="none" w:sz="0" w:space="0" w:color="auto"/>
        <w:bottom w:val="none" w:sz="0" w:space="0" w:color="auto"/>
        <w:right w:val="none" w:sz="0" w:space="0" w:color="auto"/>
      </w:divBdr>
    </w:div>
    <w:div w:id="478620685">
      <w:bodyDiv w:val="1"/>
      <w:marLeft w:val="0"/>
      <w:marRight w:val="0"/>
      <w:marTop w:val="0"/>
      <w:marBottom w:val="0"/>
      <w:divBdr>
        <w:top w:val="none" w:sz="0" w:space="0" w:color="auto"/>
        <w:left w:val="none" w:sz="0" w:space="0" w:color="auto"/>
        <w:bottom w:val="none" w:sz="0" w:space="0" w:color="auto"/>
        <w:right w:val="none" w:sz="0" w:space="0" w:color="auto"/>
      </w:divBdr>
    </w:div>
    <w:div w:id="593590981">
      <w:bodyDiv w:val="1"/>
      <w:marLeft w:val="0"/>
      <w:marRight w:val="0"/>
      <w:marTop w:val="0"/>
      <w:marBottom w:val="0"/>
      <w:divBdr>
        <w:top w:val="none" w:sz="0" w:space="0" w:color="auto"/>
        <w:left w:val="none" w:sz="0" w:space="0" w:color="auto"/>
        <w:bottom w:val="none" w:sz="0" w:space="0" w:color="auto"/>
        <w:right w:val="none" w:sz="0" w:space="0" w:color="auto"/>
      </w:divBdr>
    </w:div>
    <w:div w:id="605772910">
      <w:bodyDiv w:val="1"/>
      <w:marLeft w:val="0"/>
      <w:marRight w:val="0"/>
      <w:marTop w:val="0"/>
      <w:marBottom w:val="0"/>
      <w:divBdr>
        <w:top w:val="none" w:sz="0" w:space="0" w:color="auto"/>
        <w:left w:val="none" w:sz="0" w:space="0" w:color="auto"/>
        <w:bottom w:val="none" w:sz="0" w:space="0" w:color="auto"/>
        <w:right w:val="none" w:sz="0" w:space="0" w:color="auto"/>
      </w:divBdr>
    </w:div>
    <w:div w:id="651061990">
      <w:bodyDiv w:val="1"/>
      <w:marLeft w:val="0"/>
      <w:marRight w:val="0"/>
      <w:marTop w:val="0"/>
      <w:marBottom w:val="0"/>
      <w:divBdr>
        <w:top w:val="none" w:sz="0" w:space="0" w:color="auto"/>
        <w:left w:val="none" w:sz="0" w:space="0" w:color="auto"/>
        <w:bottom w:val="none" w:sz="0" w:space="0" w:color="auto"/>
        <w:right w:val="none" w:sz="0" w:space="0" w:color="auto"/>
      </w:divBdr>
    </w:div>
    <w:div w:id="672146720">
      <w:bodyDiv w:val="1"/>
      <w:marLeft w:val="0"/>
      <w:marRight w:val="0"/>
      <w:marTop w:val="0"/>
      <w:marBottom w:val="0"/>
      <w:divBdr>
        <w:top w:val="none" w:sz="0" w:space="0" w:color="auto"/>
        <w:left w:val="none" w:sz="0" w:space="0" w:color="auto"/>
        <w:bottom w:val="none" w:sz="0" w:space="0" w:color="auto"/>
        <w:right w:val="none" w:sz="0" w:space="0" w:color="auto"/>
      </w:divBdr>
    </w:div>
    <w:div w:id="704868783">
      <w:bodyDiv w:val="1"/>
      <w:marLeft w:val="0"/>
      <w:marRight w:val="0"/>
      <w:marTop w:val="0"/>
      <w:marBottom w:val="0"/>
      <w:divBdr>
        <w:top w:val="none" w:sz="0" w:space="0" w:color="auto"/>
        <w:left w:val="none" w:sz="0" w:space="0" w:color="auto"/>
        <w:bottom w:val="none" w:sz="0" w:space="0" w:color="auto"/>
        <w:right w:val="none" w:sz="0" w:space="0" w:color="auto"/>
      </w:divBdr>
    </w:div>
    <w:div w:id="725837836">
      <w:bodyDiv w:val="1"/>
      <w:marLeft w:val="0"/>
      <w:marRight w:val="0"/>
      <w:marTop w:val="0"/>
      <w:marBottom w:val="0"/>
      <w:divBdr>
        <w:top w:val="none" w:sz="0" w:space="0" w:color="auto"/>
        <w:left w:val="none" w:sz="0" w:space="0" w:color="auto"/>
        <w:bottom w:val="none" w:sz="0" w:space="0" w:color="auto"/>
        <w:right w:val="none" w:sz="0" w:space="0" w:color="auto"/>
      </w:divBdr>
    </w:div>
    <w:div w:id="742799839">
      <w:bodyDiv w:val="1"/>
      <w:marLeft w:val="0"/>
      <w:marRight w:val="0"/>
      <w:marTop w:val="0"/>
      <w:marBottom w:val="0"/>
      <w:divBdr>
        <w:top w:val="none" w:sz="0" w:space="0" w:color="auto"/>
        <w:left w:val="none" w:sz="0" w:space="0" w:color="auto"/>
        <w:bottom w:val="none" w:sz="0" w:space="0" w:color="auto"/>
        <w:right w:val="none" w:sz="0" w:space="0" w:color="auto"/>
      </w:divBdr>
    </w:div>
    <w:div w:id="761221554">
      <w:bodyDiv w:val="1"/>
      <w:marLeft w:val="0"/>
      <w:marRight w:val="0"/>
      <w:marTop w:val="0"/>
      <w:marBottom w:val="0"/>
      <w:divBdr>
        <w:top w:val="none" w:sz="0" w:space="0" w:color="auto"/>
        <w:left w:val="none" w:sz="0" w:space="0" w:color="auto"/>
        <w:bottom w:val="none" w:sz="0" w:space="0" w:color="auto"/>
        <w:right w:val="none" w:sz="0" w:space="0" w:color="auto"/>
      </w:divBdr>
    </w:div>
    <w:div w:id="796609607">
      <w:bodyDiv w:val="1"/>
      <w:marLeft w:val="0"/>
      <w:marRight w:val="0"/>
      <w:marTop w:val="0"/>
      <w:marBottom w:val="0"/>
      <w:divBdr>
        <w:top w:val="none" w:sz="0" w:space="0" w:color="auto"/>
        <w:left w:val="none" w:sz="0" w:space="0" w:color="auto"/>
        <w:bottom w:val="none" w:sz="0" w:space="0" w:color="auto"/>
        <w:right w:val="none" w:sz="0" w:space="0" w:color="auto"/>
      </w:divBdr>
    </w:div>
    <w:div w:id="810370521">
      <w:bodyDiv w:val="1"/>
      <w:marLeft w:val="0"/>
      <w:marRight w:val="0"/>
      <w:marTop w:val="0"/>
      <w:marBottom w:val="0"/>
      <w:divBdr>
        <w:top w:val="none" w:sz="0" w:space="0" w:color="auto"/>
        <w:left w:val="none" w:sz="0" w:space="0" w:color="auto"/>
        <w:bottom w:val="none" w:sz="0" w:space="0" w:color="auto"/>
        <w:right w:val="none" w:sz="0" w:space="0" w:color="auto"/>
      </w:divBdr>
    </w:div>
    <w:div w:id="841896227">
      <w:bodyDiv w:val="1"/>
      <w:marLeft w:val="0"/>
      <w:marRight w:val="0"/>
      <w:marTop w:val="0"/>
      <w:marBottom w:val="0"/>
      <w:divBdr>
        <w:top w:val="none" w:sz="0" w:space="0" w:color="auto"/>
        <w:left w:val="none" w:sz="0" w:space="0" w:color="auto"/>
        <w:bottom w:val="none" w:sz="0" w:space="0" w:color="auto"/>
        <w:right w:val="none" w:sz="0" w:space="0" w:color="auto"/>
      </w:divBdr>
    </w:div>
    <w:div w:id="845628651">
      <w:bodyDiv w:val="1"/>
      <w:marLeft w:val="0"/>
      <w:marRight w:val="0"/>
      <w:marTop w:val="0"/>
      <w:marBottom w:val="0"/>
      <w:divBdr>
        <w:top w:val="none" w:sz="0" w:space="0" w:color="auto"/>
        <w:left w:val="none" w:sz="0" w:space="0" w:color="auto"/>
        <w:bottom w:val="none" w:sz="0" w:space="0" w:color="auto"/>
        <w:right w:val="none" w:sz="0" w:space="0" w:color="auto"/>
      </w:divBdr>
    </w:div>
    <w:div w:id="845829551">
      <w:bodyDiv w:val="1"/>
      <w:marLeft w:val="0"/>
      <w:marRight w:val="0"/>
      <w:marTop w:val="0"/>
      <w:marBottom w:val="0"/>
      <w:divBdr>
        <w:top w:val="none" w:sz="0" w:space="0" w:color="auto"/>
        <w:left w:val="none" w:sz="0" w:space="0" w:color="auto"/>
        <w:bottom w:val="none" w:sz="0" w:space="0" w:color="auto"/>
        <w:right w:val="none" w:sz="0" w:space="0" w:color="auto"/>
      </w:divBdr>
    </w:div>
    <w:div w:id="954482054">
      <w:bodyDiv w:val="1"/>
      <w:marLeft w:val="0"/>
      <w:marRight w:val="0"/>
      <w:marTop w:val="0"/>
      <w:marBottom w:val="0"/>
      <w:divBdr>
        <w:top w:val="none" w:sz="0" w:space="0" w:color="auto"/>
        <w:left w:val="none" w:sz="0" w:space="0" w:color="auto"/>
        <w:bottom w:val="none" w:sz="0" w:space="0" w:color="auto"/>
        <w:right w:val="none" w:sz="0" w:space="0" w:color="auto"/>
      </w:divBdr>
    </w:div>
    <w:div w:id="955409907">
      <w:bodyDiv w:val="1"/>
      <w:marLeft w:val="0"/>
      <w:marRight w:val="0"/>
      <w:marTop w:val="0"/>
      <w:marBottom w:val="0"/>
      <w:divBdr>
        <w:top w:val="none" w:sz="0" w:space="0" w:color="auto"/>
        <w:left w:val="none" w:sz="0" w:space="0" w:color="auto"/>
        <w:bottom w:val="none" w:sz="0" w:space="0" w:color="auto"/>
        <w:right w:val="none" w:sz="0" w:space="0" w:color="auto"/>
      </w:divBdr>
    </w:div>
    <w:div w:id="970358352">
      <w:bodyDiv w:val="1"/>
      <w:marLeft w:val="0"/>
      <w:marRight w:val="0"/>
      <w:marTop w:val="0"/>
      <w:marBottom w:val="0"/>
      <w:divBdr>
        <w:top w:val="none" w:sz="0" w:space="0" w:color="auto"/>
        <w:left w:val="none" w:sz="0" w:space="0" w:color="auto"/>
        <w:bottom w:val="none" w:sz="0" w:space="0" w:color="auto"/>
        <w:right w:val="none" w:sz="0" w:space="0" w:color="auto"/>
      </w:divBdr>
    </w:div>
    <w:div w:id="980963679">
      <w:bodyDiv w:val="1"/>
      <w:marLeft w:val="0"/>
      <w:marRight w:val="0"/>
      <w:marTop w:val="0"/>
      <w:marBottom w:val="0"/>
      <w:divBdr>
        <w:top w:val="none" w:sz="0" w:space="0" w:color="auto"/>
        <w:left w:val="none" w:sz="0" w:space="0" w:color="auto"/>
        <w:bottom w:val="none" w:sz="0" w:space="0" w:color="auto"/>
        <w:right w:val="none" w:sz="0" w:space="0" w:color="auto"/>
      </w:divBdr>
    </w:div>
    <w:div w:id="989601001">
      <w:bodyDiv w:val="1"/>
      <w:marLeft w:val="0"/>
      <w:marRight w:val="0"/>
      <w:marTop w:val="0"/>
      <w:marBottom w:val="0"/>
      <w:divBdr>
        <w:top w:val="none" w:sz="0" w:space="0" w:color="auto"/>
        <w:left w:val="none" w:sz="0" w:space="0" w:color="auto"/>
        <w:bottom w:val="none" w:sz="0" w:space="0" w:color="auto"/>
        <w:right w:val="none" w:sz="0" w:space="0" w:color="auto"/>
      </w:divBdr>
    </w:div>
    <w:div w:id="1009676953">
      <w:bodyDiv w:val="1"/>
      <w:marLeft w:val="0"/>
      <w:marRight w:val="0"/>
      <w:marTop w:val="0"/>
      <w:marBottom w:val="0"/>
      <w:divBdr>
        <w:top w:val="none" w:sz="0" w:space="0" w:color="auto"/>
        <w:left w:val="none" w:sz="0" w:space="0" w:color="auto"/>
        <w:bottom w:val="none" w:sz="0" w:space="0" w:color="auto"/>
        <w:right w:val="none" w:sz="0" w:space="0" w:color="auto"/>
      </w:divBdr>
    </w:div>
    <w:div w:id="1038895256">
      <w:bodyDiv w:val="1"/>
      <w:marLeft w:val="0"/>
      <w:marRight w:val="0"/>
      <w:marTop w:val="0"/>
      <w:marBottom w:val="0"/>
      <w:divBdr>
        <w:top w:val="none" w:sz="0" w:space="0" w:color="auto"/>
        <w:left w:val="none" w:sz="0" w:space="0" w:color="auto"/>
        <w:bottom w:val="none" w:sz="0" w:space="0" w:color="auto"/>
        <w:right w:val="none" w:sz="0" w:space="0" w:color="auto"/>
      </w:divBdr>
    </w:div>
    <w:div w:id="1051996611">
      <w:bodyDiv w:val="1"/>
      <w:marLeft w:val="0"/>
      <w:marRight w:val="0"/>
      <w:marTop w:val="0"/>
      <w:marBottom w:val="0"/>
      <w:divBdr>
        <w:top w:val="none" w:sz="0" w:space="0" w:color="auto"/>
        <w:left w:val="none" w:sz="0" w:space="0" w:color="auto"/>
        <w:bottom w:val="none" w:sz="0" w:space="0" w:color="auto"/>
        <w:right w:val="none" w:sz="0" w:space="0" w:color="auto"/>
      </w:divBdr>
    </w:div>
    <w:div w:id="1071199528">
      <w:bodyDiv w:val="1"/>
      <w:marLeft w:val="0"/>
      <w:marRight w:val="0"/>
      <w:marTop w:val="0"/>
      <w:marBottom w:val="0"/>
      <w:divBdr>
        <w:top w:val="none" w:sz="0" w:space="0" w:color="auto"/>
        <w:left w:val="none" w:sz="0" w:space="0" w:color="auto"/>
        <w:bottom w:val="none" w:sz="0" w:space="0" w:color="auto"/>
        <w:right w:val="none" w:sz="0" w:space="0" w:color="auto"/>
      </w:divBdr>
    </w:div>
    <w:div w:id="1086269341">
      <w:bodyDiv w:val="1"/>
      <w:marLeft w:val="0"/>
      <w:marRight w:val="0"/>
      <w:marTop w:val="0"/>
      <w:marBottom w:val="0"/>
      <w:divBdr>
        <w:top w:val="none" w:sz="0" w:space="0" w:color="auto"/>
        <w:left w:val="none" w:sz="0" w:space="0" w:color="auto"/>
        <w:bottom w:val="none" w:sz="0" w:space="0" w:color="auto"/>
        <w:right w:val="none" w:sz="0" w:space="0" w:color="auto"/>
      </w:divBdr>
    </w:div>
    <w:div w:id="1088307880">
      <w:bodyDiv w:val="1"/>
      <w:marLeft w:val="0"/>
      <w:marRight w:val="0"/>
      <w:marTop w:val="0"/>
      <w:marBottom w:val="0"/>
      <w:divBdr>
        <w:top w:val="none" w:sz="0" w:space="0" w:color="auto"/>
        <w:left w:val="none" w:sz="0" w:space="0" w:color="auto"/>
        <w:bottom w:val="none" w:sz="0" w:space="0" w:color="auto"/>
        <w:right w:val="none" w:sz="0" w:space="0" w:color="auto"/>
      </w:divBdr>
    </w:div>
    <w:div w:id="1114977000">
      <w:bodyDiv w:val="1"/>
      <w:marLeft w:val="0"/>
      <w:marRight w:val="0"/>
      <w:marTop w:val="0"/>
      <w:marBottom w:val="0"/>
      <w:divBdr>
        <w:top w:val="none" w:sz="0" w:space="0" w:color="auto"/>
        <w:left w:val="none" w:sz="0" w:space="0" w:color="auto"/>
        <w:bottom w:val="none" w:sz="0" w:space="0" w:color="auto"/>
        <w:right w:val="none" w:sz="0" w:space="0" w:color="auto"/>
      </w:divBdr>
    </w:div>
    <w:div w:id="1144353812">
      <w:bodyDiv w:val="1"/>
      <w:marLeft w:val="0"/>
      <w:marRight w:val="0"/>
      <w:marTop w:val="0"/>
      <w:marBottom w:val="0"/>
      <w:divBdr>
        <w:top w:val="none" w:sz="0" w:space="0" w:color="auto"/>
        <w:left w:val="none" w:sz="0" w:space="0" w:color="auto"/>
        <w:bottom w:val="none" w:sz="0" w:space="0" w:color="auto"/>
        <w:right w:val="none" w:sz="0" w:space="0" w:color="auto"/>
      </w:divBdr>
    </w:div>
    <w:div w:id="1187671146">
      <w:bodyDiv w:val="1"/>
      <w:marLeft w:val="0"/>
      <w:marRight w:val="0"/>
      <w:marTop w:val="0"/>
      <w:marBottom w:val="0"/>
      <w:divBdr>
        <w:top w:val="none" w:sz="0" w:space="0" w:color="auto"/>
        <w:left w:val="none" w:sz="0" w:space="0" w:color="auto"/>
        <w:bottom w:val="none" w:sz="0" w:space="0" w:color="auto"/>
        <w:right w:val="none" w:sz="0" w:space="0" w:color="auto"/>
      </w:divBdr>
    </w:div>
    <w:div w:id="1194264825">
      <w:bodyDiv w:val="1"/>
      <w:marLeft w:val="0"/>
      <w:marRight w:val="0"/>
      <w:marTop w:val="0"/>
      <w:marBottom w:val="0"/>
      <w:divBdr>
        <w:top w:val="none" w:sz="0" w:space="0" w:color="auto"/>
        <w:left w:val="none" w:sz="0" w:space="0" w:color="auto"/>
        <w:bottom w:val="none" w:sz="0" w:space="0" w:color="auto"/>
        <w:right w:val="none" w:sz="0" w:space="0" w:color="auto"/>
      </w:divBdr>
    </w:div>
    <w:div w:id="1212810816">
      <w:bodyDiv w:val="1"/>
      <w:marLeft w:val="0"/>
      <w:marRight w:val="0"/>
      <w:marTop w:val="0"/>
      <w:marBottom w:val="0"/>
      <w:divBdr>
        <w:top w:val="none" w:sz="0" w:space="0" w:color="auto"/>
        <w:left w:val="none" w:sz="0" w:space="0" w:color="auto"/>
        <w:bottom w:val="none" w:sz="0" w:space="0" w:color="auto"/>
        <w:right w:val="none" w:sz="0" w:space="0" w:color="auto"/>
      </w:divBdr>
    </w:div>
    <w:div w:id="1214317269">
      <w:bodyDiv w:val="1"/>
      <w:marLeft w:val="0"/>
      <w:marRight w:val="0"/>
      <w:marTop w:val="0"/>
      <w:marBottom w:val="0"/>
      <w:divBdr>
        <w:top w:val="none" w:sz="0" w:space="0" w:color="auto"/>
        <w:left w:val="none" w:sz="0" w:space="0" w:color="auto"/>
        <w:bottom w:val="none" w:sz="0" w:space="0" w:color="auto"/>
        <w:right w:val="none" w:sz="0" w:space="0" w:color="auto"/>
      </w:divBdr>
    </w:div>
    <w:div w:id="1281842295">
      <w:bodyDiv w:val="1"/>
      <w:marLeft w:val="0"/>
      <w:marRight w:val="0"/>
      <w:marTop w:val="0"/>
      <w:marBottom w:val="0"/>
      <w:divBdr>
        <w:top w:val="none" w:sz="0" w:space="0" w:color="auto"/>
        <w:left w:val="none" w:sz="0" w:space="0" w:color="auto"/>
        <w:bottom w:val="none" w:sz="0" w:space="0" w:color="auto"/>
        <w:right w:val="none" w:sz="0" w:space="0" w:color="auto"/>
      </w:divBdr>
    </w:div>
    <w:div w:id="1298074531">
      <w:bodyDiv w:val="1"/>
      <w:marLeft w:val="0"/>
      <w:marRight w:val="0"/>
      <w:marTop w:val="0"/>
      <w:marBottom w:val="0"/>
      <w:divBdr>
        <w:top w:val="none" w:sz="0" w:space="0" w:color="auto"/>
        <w:left w:val="none" w:sz="0" w:space="0" w:color="auto"/>
        <w:bottom w:val="none" w:sz="0" w:space="0" w:color="auto"/>
        <w:right w:val="none" w:sz="0" w:space="0" w:color="auto"/>
      </w:divBdr>
    </w:div>
    <w:div w:id="1309287721">
      <w:bodyDiv w:val="1"/>
      <w:marLeft w:val="0"/>
      <w:marRight w:val="0"/>
      <w:marTop w:val="0"/>
      <w:marBottom w:val="0"/>
      <w:divBdr>
        <w:top w:val="none" w:sz="0" w:space="0" w:color="auto"/>
        <w:left w:val="none" w:sz="0" w:space="0" w:color="auto"/>
        <w:bottom w:val="none" w:sz="0" w:space="0" w:color="auto"/>
        <w:right w:val="none" w:sz="0" w:space="0" w:color="auto"/>
      </w:divBdr>
    </w:div>
    <w:div w:id="1311054101">
      <w:bodyDiv w:val="1"/>
      <w:marLeft w:val="0"/>
      <w:marRight w:val="0"/>
      <w:marTop w:val="0"/>
      <w:marBottom w:val="0"/>
      <w:divBdr>
        <w:top w:val="none" w:sz="0" w:space="0" w:color="auto"/>
        <w:left w:val="none" w:sz="0" w:space="0" w:color="auto"/>
        <w:bottom w:val="none" w:sz="0" w:space="0" w:color="auto"/>
        <w:right w:val="none" w:sz="0" w:space="0" w:color="auto"/>
      </w:divBdr>
    </w:div>
    <w:div w:id="1351684846">
      <w:bodyDiv w:val="1"/>
      <w:marLeft w:val="0"/>
      <w:marRight w:val="0"/>
      <w:marTop w:val="0"/>
      <w:marBottom w:val="0"/>
      <w:divBdr>
        <w:top w:val="none" w:sz="0" w:space="0" w:color="auto"/>
        <w:left w:val="none" w:sz="0" w:space="0" w:color="auto"/>
        <w:bottom w:val="none" w:sz="0" w:space="0" w:color="auto"/>
        <w:right w:val="none" w:sz="0" w:space="0" w:color="auto"/>
      </w:divBdr>
    </w:div>
    <w:div w:id="1354185492">
      <w:bodyDiv w:val="1"/>
      <w:marLeft w:val="0"/>
      <w:marRight w:val="0"/>
      <w:marTop w:val="0"/>
      <w:marBottom w:val="0"/>
      <w:divBdr>
        <w:top w:val="none" w:sz="0" w:space="0" w:color="auto"/>
        <w:left w:val="none" w:sz="0" w:space="0" w:color="auto"/>
        <w:bottom w:val="none" w:sz="0" w:space="0" w:color="auto"/>
        <w:right w:val="none" w:sz="0" w:space="0" w:color="auto"/>
      </w:divBdr>
    </w:div>
    <w:div w:id="1369334473">
      <w:bodyDiv w:val="1"/>
      <w:marLeft w:val="0"/>
      <w:marRight w:val="0"/>
      <w:marTop w:val="0"/>
      <w:marBottom w:val="0"/>
      <w:divBdr>
        <w:top w:val="none" w:sz="0" w:space="0" w:color="auto"/>
        <w:left w:val="none" w:sz="0" w:space="0" w:color="auto"/>
        <w:bottom w:val="none" w:sz="0" w:space="0" w:color="auto"/>
        <w:right w:val="none" w:sz="0" w:space="0" w:color="auto"/>
      </w:divBdr>
    </w:div>
    <w:div w:id="1413626851">
      <w:bodyDiv w:val="1"/>
      <w:marLeft w:val="0"/>
      <w:marRight w:val="0"/>
      <w:marTop w:val="0"/>
      <w:marBottom w:val="0"/>
      <w:divBdr>
        <w:top w:val="none" w:sz="0" w:space="0" w:color="auto"/>
        <w:left w:val="none" w:sz="0" w:space="0" w:color="auto"/>
        <w:bottom w:val="none" w:sz="0" w:space="0" w:color="auto"/>
        <w:right w:val="none" w:sz="0" w:space="0" w:color="auto"/>
      </w:divBdr>
    </w:div>
    <w:div w:id="1416626850">
      <w:bodyDiv w:val="1"/>
      <w:marLeft w:val="0"/>
      <w:marRight w:val="0"/>
      <w:marTop w:val="0"/>
      <w:marBottom w:val="0"/>
      <w:divBdr>
        <w:top w:val="none" w:sz="0" w:space="0" w:color="auto"/>
        <w:left w:val="none" w:sz="0" w:space="0" w:color="auto"/>
        <w:bottom w:val="none" w:sz="0" w:space="0" w:color="auto"/>
        <w:right w:val="none" w:sz="0" w:space="0" w:color="auto"/>
      </w:divBdr>
    </w:div>
    <w:div w:id="1425690183">
      <w:bodyDiv w:val="1"/>
      <w:marLeft w:val="0"/>
      <w:marRight w:val="0"/>
      <w:marTop w:val="0"/>
      <w:marBottom w:val="0"/>
      <w:divBdr>
        <w:top w:val="none" w:sz="0" w:space="0" w:color="auto"/>
        <w:left w:val="none" w:sz="0" w:space="0" w:color="auto"/>
        <w:bottom w:val="none" w:sz="0" w:space="0" w:color="auto"/>
        <w:right w:val="none" w:sz="0" w:space="0" w:color="auto"/>
      </w:divBdr>
    </w:div>
    <w:div w:id="1428770829">
      <w:bodyDiv w:val="1"/>
      <w:marLeft w:val="0"/>
      <w:marRight w:val="0"/>
      <w:marTop w:val="0"/>
      <w:marBottom w:val="0"/>
      <w:divBdr>
        <w:top w:val="none" w:sz="0" w:space="0" w:color="auto"/>
        <w:left w:val="none" w:sz="0" w:space="0" w:color="auto"/>
        <w:bottom w:val="none" w:sz="0" w:space="0" w:color="auto"/>
        <w:right w:val="none" w:sz="0" w:space="0" w:color="auto"/>
      </w:divBdr>
    </w:div>
    <w:div w:id="1441418367">
      <w:bodyDiv w:val="1"/>
      <w:marLeft w:val="0"/>
      <w:marRight w:val="0"/>
      <w:marTop w:val="0"/>
      <w:marBottom w:val="0"/>
      <w:divBdr>
        <w:top w:val="none" w:sz="0" w:space="0" w:color="auto"/>
        <w:left w:val="none" w:sz="0" w:space="0" w:color="auto"/>
        <w:bottom w:val="none" w:sz="0" w:space="0" w:color="auto"/>
        <w:right w:val="none" w:sz="0" w:space="0" w:color="auto"/>
      </w:divBdr>
    </w:div>
    <w:div w:id="1443647649">
      <w:bodyDiv w:val="1"/>
      <w:marLeft w:val="0"/>
      <w:marRight w:val="0"/>
      <w:marTop w:val="0"/>
      <w:marBottom w:val="0"/>
      <w:divBdr>
        <w:top w:val="none" w:sz="0" w:space="0" w:color="auto"/>
        <w:left w:val="none" w:sz="0" w:space="0" w:color="auto"/>
        <w:bottom w:val="none" w:sz="0" w:space="0" w:color="auto"/>
        <w:right w:val="none" w:sz="0" w:space="0" w:color="auto"/>
      </w:divBdr>
    </w:div>
    <w:div w:id="1473981382">
      <w:bodyDiv w:val="1"/>
      <w:marLeft w:val="0"/>
      <w:marRight w:val="0"/>
      <w:marTop w:val="0"/>
      <w:marBottom w:val="0"/>
      <w:divBdr>
        <w:top w:val="none" w:sz="0" w:space="0" w:color="auto"/>
        <w:left w:val="none" w:sz="0" w:space="0" w:color="auto"/>
        <w:bottom w:val="none" w:sz="0" w:space="0" w:color="auto"/>
        <w:right w:val="none" w:sz="0" w:space="0" w:color="auto"/>
      </w:divBdr>
    </w:div>
    <w:div w:id="1476995585">
      <w:bodyDiv w:val="1"/>
      <w:marLeft w:val="0"/>
      <w:marRight w:val="0"/>
      <w:marTop w:val="0"/>
      <w:marBottom w:val="0"/>
      <w:divBdr>
        <w:top w:val="none" w:sz="0" w:space="0" w:color="auto"/>
        <w:left w:val="none" w:sz="0" w:space="0" w:color="auto"/>
        <w:bottom w:val="none" w:sz="0" w:space="0" w:color="auto"/>
        <w:right w:val="none" w:sz="0" w:space="0" w:color="auto"/>
      </w:divBdr>
    </w:div>
    <w:div w:id="1494880415">
      <w:bodyDiv w:val="1"/>
      <w:marLeft w:val="0"/>
      <w:marRight w:val="0"/>
      <w:marTop w:val="0"/>
      <w:marBottom w:val="0"/>
      <w:divBdr>
        <w:top w:val="none" w:sz="0" w:space="0" w:color="auto"/>
        <w:left w:val="none" w:sz="0" w:space="0" w:color="auto"/>
        <w:bottom w:val="none" w:sz="0" w:space="0" w:color="auto"/>
        <w:right w:val="none" w:sz="0" w:space="0" w:color="auto"/>
      </w:divBdr>
    </w:div>
    <w:div w:id="1529835496">
      <w:bodyDiv w:val="1"/>
      <w:marLeft w:val="0"/>
      <w:marRight w:val="0"/>
      <w:marTop w:val="0"/>
      <w:marBottom w:val="0"/>
      <w:divBdr>
        <w:top w:val="none" w:sz="0" w:space="0" w:color="auto"/>
        <w:left w:val="none" w:sz="0" w:space="0" w:color="auto"/>
        <w:bottom w:val="none" w:sz="0" w:space="0" w:color="auto"/>
        <w:right w:val="none" w:sz="0" w:space="0" w:color="auto"/>
      </w:divBdr>
    </w:div>
    <w:div w:id="1600677856">
      <w:bodyDiv w:val="1"/>
      <w:marLeft w:val="0"/>
      <w:marRight w:val="0"/>
      <w:marTop w:val="0"/>
      <w:marBottom w:val="0"/>
      <w:divBdr>
        <w:top w:val="none" w:sz="0" w:space="0" w:color="auto"/>
        <w:left w:val="none" w:sz="0" w:space="0" w:color="auto"/>
        <w:bottom w:val="none" w:sz="0" w:space="0" w:color="auto"/>
        <w:right w:val="none" w:sz="0" w:space="0" w:color="auto"/>
      </w:divBdr>
    </w:div>
    <w:div w:id="1609703002">
      <w:bodyDiv w:val="1"/>
      <w:marLeft w:val="0"/>
      <w:marRight w:val="0"/>
      <w:marTop w:val="0"/>
      <w:marBottom w:val="0"/>
      <w:divBdr>
        <w:top w:val="none" w:sz="0" w:space="0" w:color="auto"/>
        <w:left w:val="none" w:sz="0" w:space="0" w:color="auto"/>
        <w:bottom w:val="none" w:sz="0" w:space="0" w:color="auto"/>
        <w:right w:val="none" w:sz="0" w:space="0" w:color="auto"/>
      </w:divBdr>
    </w:div>
    <w:div w:id="1612862285">
      <w:bodyDiv w:val="1"/>
      <w:marLeft w:val="0"/>
      <w:marRight w:val="0"/>
      <w:marTop w:val="0"/>
      <w:marBottom w:val="0"/>
      <w:divBdr>
        <w:top w:val="none" w:sz="0" w:space="0" w:color="auto"/>
        <w:left w:val="none" w:sz="0" w:space="0" w:color="auto"/>
        <w:bottom w:val="none" w:sz="0" w:space="0" w:color="auto"/>
        <w:right w:val="none" w:sz="0" w:space="0" w:color="auto"/>
      </w:divBdr>
    </w:div>
    <w:div w:id="1639726531">
      <w:bodyDiv w:val="1"/>
      <w:marLeft w:val="0"/>
      <w:marRight w:val="0"/>
      <w:marTop w:val="0"/>
      <w:marBottom w:val="0"/>
      <w:divBdr>
        <w:top w:val="none" w:sz="0" w:space="0" w:color="auto"/>
        <w:left w:val="none" w:sz="0" w:space="0" w:color="auto"/>
        <w:bottom w:val="none" w:sz="0" w:space="0" w:color="auto"/>
        <w:right w:val="none" w:sz="0" w:space="0" w:color="auto"/>
      </w:divBdr>
    </w:div>
    <w:div w:id="1705057670">
      <w:bodyDiv w:val="1"/>
      <w:marLeft w:val="0"/>
      <w:marRight w:val="0"/>
      <w:marTop w:val="0"/>
      <w:marBottom w:val="0"/>
      <w:divBdr>
        <w:top w:val="none" w:sz="0" w:space="0" w:color="auto"/>
        <w:left w:val="none" w:sz="0" w:space="0" w:color="auto"/>
        <w:bottom w:val="none" w:sz="0" w:space="0" w:color="auto"/>
        <w:right w:val="none" w:sz="0" w:space="0" w:color="auto"/>
      </w:divBdr>
    </w:div>
    <w:div w:id="1751148519">
      <w:bodyDiv w:val="1"/>
      <w:marLeft w:val="0"/>
      <w:marRight w:val="0"/>
      <w:marTop w:val="0"/>
      <w:marBottom w:val="0"/>
      <w:divBdr>
        <w:top w:val="none" w:sz="0" w:space="0" w:color="auto"/>
        <w:left w:val="none" w:sz="0" w:space="0" w:color="auto"/>
        <w:bottom w:val="none" w:sz="0" w:space="0" w:color="auto"/>
        <w:right w:val="none" w:sz="0" w:space="0" w:color="auto"/>
      </w:divBdr>
    </w:div>
    <w:div w:id="1759205311">
      <w:bodyDiv w:val="1"/>
      <w:marLeft w:val="0"/>
      <w:marRight w:val="0"/>
      <w:marTop w:val="0"/>
      <w:marBottom w:val="0"/>
      <w:divBdr>
        <w:top w:val="none" w:sz="0" w:space="0" w:color="auto"/>
        <w:left w:val="none" w:sz="0" w:space="0" w:color="auto"/>
        <w:bottom w:val="none" w:sz="0" w:space="0" w:color="auto"/>
        <w:right w:val="none" w:sz="0" w:space="0" w:color="auto"/>
      </w:divBdr>
    </w:div>
    <w:div w:id="1821342297">
      <w:bodyDiv w:val="1"/>
      <w:marLeft w:val="0"/>
      <w:marRight w:val="0"/>
      <w:marTop w:val="0"/>
      <w:marBottom w:val="0"/>
      <w:divBdr>
        <w:top w:val="none" w:sz="0" w:space="0" w:color="auto"/>
        <w:left w:val="none" w:sz="0" w:space="0" w:color="auto"/>
        <w:bottom w:val="none" w:sz="0" w:space="0" w:color="auto"/>
        <w:right w:val="none" w:sz="0" w:space="0" w:color="auto"/>
      </w:divBdr>
    </w:div>
    <w:div w:id="1824351806">
      <w:bodyDiv w:val="1"/>
      <w:marLeft w:val="0"/>
      <w:marRight w:val="0"/>
      <w:marTop w:val="0"/>
      <w:marBottom w:val="0"/>
      <w:divBdr>
        <w:top w:val="none" w:sz="0" w:space="0" w:color="auto"/>
        <w:left w:val="none" w:sz="0" w:space="0" w:color="auto"/>
        <w:bottom w:val="none" w:sz="0" w:space="0" w:color="auto"/>
        <w:right w:val="none" w:sz="0" w:space="0" w:color="auto"/>
      </w:divBdr>
    </w:div>
    <w:div w:id="1826238260">
      <w:bodyDiv w:val="1"/>
      <w:marLeft w:val="0"/>
      <w:marRight w:val="0"/>
      <w:marTop w:val="0"/>
      <w:marBottom w:val="0"/>
      <w:divBdr>
        <w:top w:val="none" w:sz="0" w:space="0" w:color="auto"/>
        <w:left w:val="none" w:sz="0" w:space="0" w:color="auto"/>
        <w:bottom w:val="none" w:sz="0" w:space="0" w:color="auto"/>
        <w:right w:val="none" w:sz="0" w:space="0" w:color="auto"/>
      </w:divBdr>
    </w:div>
    <w:div w:id="1826819587">
      <w:bodyDiv w:val="1"/>
      <w:marLeft w:val="0"/>
      <w:marRight w:val="0"/>
      <w:marTop w:val="0"/>
      <w:marBottom w:val="0"/>
      <w:divBdr>
        <w:top w:val="none" w:sz="0" w:space="0" w:color="auto"/>
        <w:left w:val="none" w:sz="0" w:space="0" w:color="auto"/>
        <w:bottom w:val="none" w:sz="0" w:space="0" w:color="auto"/>
        <w:right w:val="none" w:sz="0" w:space="0" w:color="auto"/>
      </w:divBdr>
    </w:div>
    <w:div w:id="1889610160">
      <w:bodyDiv w:val="1"/>
      <w:marLeft w:val="0"/>
      <w:marRight w:val="0"/>
      <w:marTop w:val="0"/>
      <w:marBottom w:val="0"/>
      <w:divBdr>
        <w:top w:val="none" w:sz="0" w:space="0" w:color="auto"/>
        <w:left w:val="none" w:sz="0" w:space="0" w:color="auto"/>
        <w:bottom w:val="none" w:sz="0" w:space="0" w:color="auto"/>
        <w:right w:val="none" w:sz="0" w:space="0" w:color="auto"/>
      </w:divBdr>
    </w:div>
    <w:div w:id="1908418425">
      <w:bodyDiv w:val="1"/>
      <w:marLeft w:val="0"/>
      <w:marRight w:val="0"/>
      <w:marTop w:val="0"/>
      <w:marBottom w:val="0"/>
      <w:divBdr>
        <w:top w:val="none" w:sz="0" w:space="0" w:color="auto"/>
        <w:left w:val="none" w:sz="0" w:space="0" w:color="auto"/>
        <w:bottom w:val="none" w:sz="0" w:space="0" w:color="auto"/>
        <w:right w:val="none" w:sz="0" w:space="0" w:color="auto"/>
      </w:divBdr>
    </w:div>
    <w:div w:id="1933391429">
      <w:bodyDiv w:val="1"/>
      <w:marLeft w:val="0"/>
      <w:marRight w:val="0"/>
      <w:marTop w:val="0"/>
      <w:marBottom w:val="0"/>
      <w:divBdr>
        <w:top w:val="none" w:sz="0" w:space="0" w:color="auto"/>
        <w:left w:val="none" w:sz="0" w:space="0" w:color="auto"/>
        <w:bottom w:val="none" w:sz="0" w:space="0" w:color="auto"/>
        <w:right w:val="none" w:sz="0" w:space="0" w:color="auto"/>
      </w:divBdr>
    </w:div>
    <w:div w:id="1975328015">
      <w:bodyDiv w:val="1"/>
      <w:marLeft w:val="0"/>
      <w:marRight w:val="0"/>
      <w:marTop w:val="0"/>
      <w:marBottom w:val="0"/>
      <w:divBdr>
        <w:top w:val="none" w:sz="0" w:space="0" w:color="auto"/>
        <w:left w:val="none" w:sz="0" w:space="0" w:color="auto"/>
        <w:bottom w:val="none" w:sz="0" w:space="0" w:color="auto"/>
        <w:right w:val="none" w:sz="0" w:space="0" w:color="auto"/>
      </w:divBdr>
    </w:div>
    <w:div w:id="1989018076">
      <w:bodyDiv w:val="1"/>
      <w:marLeft w:val="0"/>
      <w:marRight w:val="0"/>
      <w:marTop w:val="0"/>
      <w:marBottom w:val="0"/>
      <w:divBdr>
        <w:top w:val="none" w:sz="0" w:space="0" w:color="auto"/>
        <w:left w:val="none" w:sz="0" w:space="0" w:color="auto"/>
        <w:bottom w:val="none" w:sz="0" w:space="0" w:color="auto"/>
        <w:right w:val="none" w:sz="0" w:space="0" w:color="auto"/>
      </w:divBdr>
    </w:div>
    <w:div w:id="1996300115">
      <w:bodyDiv w:val="1"/>
      <w:marLeft w:val="0"/>
      <w:marRight w:val="0"/>
      <w:marTop w:val="0"/>
      <w:marBottom w:val="0"/>
      <w:divBdr>
        <w:top w:val="none" w:sz="0" w:space="0" w:color="auto"/>
        <w:left w:val="none" w:sz="0" w:space="0" w:color="auto"/>
        <w:bottom w:val="none" w:sz="0" w:space="0" w:color="auto"/>
        <w:right w:val="none" w:sz="0" w:space="0" w:color="auto"/>
      </w:divBdr>
    </w:div>
    <w:div w:id="2022276878">
      <w:bodyDiv w:val="1"/>
      <w:marLeft w:val="0"/>
      <w:marRight w:val="0"/>
      <w:marTop w:val="0"/>
      <w:marBottom w:val="0"/>
      <w:divBdr>
        <w:top w:val="none" w:sz="0" w:space="0" w:color="auto"/>
        <w:left w:val="none" w:sz="0" w:space="0" w:color="auto"/>
        <w:bottom w:val="none" w:sz="0" w:space="0" w:color="auto"/>
        <w:right w:val="none" w:sz="0" w:space="0" w:color="auto"/>
      </w:divBdr>
    </w:div>
    <w:div w:id="2030521940">
      <w:bodyDiv w:val="1"/>
      <w:marLeft w:val="0"/>
      <w:marRight w:val="0"/>
      <w:marTop w:val="0"/>
      <w:marBottom w:val="0"/>
      <w:divBdr>
        <w:top w:val="none" w:sz="0" w:space="0" w:color="auto"/>
        <w:left w:val="none" w:sz="0" w:space="0" w:color="auto"/>
        <w:bottom w:val="none" w:sz="0" w:space="0" w:color="auto"/>
        <w:right w:val="none" w:sz="0" w:space="0" w:color="auto"/>
      </w:divBdr>
    </w:div>
    <w:div w:id="2041316809">
      <w:bodyDiv w:val="1"/>
      <w:marLeft w:val="0"/>
      <w:marRight w:val="0"/>
      <w:marTop w:val="0"/>
      <w:marBottom w:val="0"/>
      <w:divBdr>
        <w:top w:val="none" w:sz="0" w:space="0" w:color="auto"/>
        <w:left w:val="none" w:sz="0" w:space="0" w:color="auto"/>
        <w:bottom w:val="none" w:sz="0" w:space="0" w:color="auto"/>
        <w:right w:val="none" w:sz="0" w:space="0" w:color="auto"/>
      </w:divBdr>
    </w:div>
    <w:div w:id="2042127945">
      <w:bodyDiv w:val="1"/>
      <w:marLeft w:val="0"/>
      <w:marRight w:val="0"/>
      <w:marTop w:val="0"/>
      <w:marBottom w:val="0"/>
      <w:divBdr>
        <w:top w:val="none" w:sz="0" w:space="0" w:color="auto"/>
        <w:left w:val="none" w:sz="0" w:space="0" w:color="auto"/>
        <w:bottom w:val="none" w:sz="0" w:space="0" w:color="auto"/>
        <w:right w:val="none" w:sz="0" w:space="0" w:color="auto"/>
      </w:divBdr>
    </w:div>
    <w:div w:id="206112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ibili.com/video/BV1zt411G7V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xxjc.un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untissr.spa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ilibili.com/video/BV1uK4y1k7Q1" TargetMode="External"/><Relationship Id="rId4" Type="http://schemas.openxmlformats.org/officeDocument/2006/relationships/settings" Target="settings.xml"/><Relationship Id="rId9" Type="http://schemas.openxmlformats.org/officeDocument/2006/relationships/hyperlink" Target="http://wiki.ros.org/ROS/Tutorial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5991;&#26723;\&#33258;&#23450;&#20041;%20Office%20&#27169;&#26495;\&#27605;&#19994;&#35770;&#2599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36732-2C21-4026-BB5F-31839B8EB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毕业论文模板.dotx</Template>
  <TotalTime>3057</TotalTime>
  <Pages>4</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dc:creator>
  <cp:keywords/>
  <dc:description/>
  <cp:lastModifiedBy>Wu Yong</cp:lastModifiedBy>
  <cp:revision>1133</cp:revision>
  <cp:lastPrinted>2018-05-01T06:40:00Z</cp:lastPrinted>
  <dcterms:created xsi:type="dcterms:W3CDTF">2018-04-25T04:25:00Z</dcterms:created>
  <dcterms:modified xsi:type="dcterms:W3CDTF">2020-06-13T06:56:00Z</dcterms:modified>
</cp:coreProperties>
</file>